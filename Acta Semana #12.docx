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9A239F" w:rsidRPr="00353B28" w:rsidRDefault="00B31E1A" w:rsidP="0098700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EB5F01">
              <w:rPr>
                <w:rFonts w:ascii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E75BF2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31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E75BF2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10</w:t>
            </w:r>
            <w:bookmarkStart w:id="0" w:name="_GoBack"/>
            <w:bookmarkEnd w:id="0"/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92778C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9A239F"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5411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EB5F01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Skype</w:t>
            </w:r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EB5F01" w:rsidP="00EB5F01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</w:t>
            </w:r>
            <w:r w:rsidR="00E019A8">
              <w:rPr>
                <w:rFonts w:ascii="Calibri" w:hAnsi="Calibri" w:cs="Calibri"/>
                <w:sz w:val="22"/>
                <w:szCs w:val="22"/>
              </w:rPr>
              <w:t xml:space="preserve">:00 </w:t>
            </w: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D7124D">
              <w:rPr>
                <w:rFonts w:ascii="Calibri" w:hAnsi="Calibri" w:cs="Calibri"/>
                <w:sz w:val="22"/>
                <w:szCs w:val="22"/>
              </w:rPr>
              <w:t>.m.</w:t>
            </w:r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3"/>
            <w:vAlign w:val="center"/>
          </w:tcPr>
          <w:p w:rsidR="00F63314" w:rsidRPr="0092778C" w:rsidRDefault="004B143B" w:rsidP="00EB5F01">
            <w:pPr>
              <w:rPr>
                <w:rFonts w:ascii="Arial Narrow" w:hAnsi="Arial Narrow"/>
                <w:szCs w:val="72"/>
              </w:rPr>
            </w:pPr>
            <w:proofErr w:type="spellStart"/>
            <w:r>
              <w:rPr>
                <w:rFonts w:ascii="Arial Narrow" w:hAnsi="Arial Narrow"/>
                <w:szCs w:val="72"/>
              </w:rPr>
              <w:t>Daily</w:t>
            </w:r>
            <w:proofErr w:type="spellEnd"/>
            <w:r>
              <w:rPr>
                <w:rFonts w:ascii="Arial Narrow" w:hAnsi="Arial Narrow"/>
                <w:szCs w:val="72"/>
              </w:rPr>
              <w:t xml:space="preserve"> 1</w:t>
            </w:r>
            <w:r w:rsidR="008E23A9">
              <w:rPr>
                <w:rFonts w:ascii="Arial Narrow" w:hAnsi="Arial Narrow"/>
                <w:szCs w:val="72"/>
              </w:rPr>
              <w:t xml:space="preserve"> del </w:t>
            </w:r>
            <w:r w:rsidR="00EB5F01">
              <w:rPr>
                <w:rFonts w:ascii="Arial Narrow" w:hAnsi="Arial Narrow"/>
                <w:szCs w:val="72"/>
              </w:rPr>
              <w:t>cuarto</w:t>
            </w:r>
            <w:r w:rsidR="008E23A9">
              <w:rPr>
                <w:rFonts w:ascii="Arial Narrow" w:hAnsi="Arial Narrow"/>
                <w:szCs w:val="72"/>
              </w:rPr>
              <w:t xml:space="preserve"> sprint. 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8E23A9" w:rsidRDefault="004B143B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Inconvenientes.</w:t>
            </w:r>
          </w:p>
          <w:p w:rsidR="00B31E1A" w:rsidRDefault="004B143B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Avances.</w:t>
            </w:r>
          </w:p>
          <w:p w:rsidR="00D7124D" w:rsidRPr="00D7124D" w:rsidRDefault="004B143B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Actividades por realizar.</w:t>
            </w:r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</w:p>
          <w:p w:rsidR="0092778C" w:rsidRPr="001C34F1" w:rsidRDefault="00EB5F01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Danny Hoyos Leal.</w:t>
            </w: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</w:t>
            </w:r>
            <w:proofErr w:type="spellEnd"/>
            <w:r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</w:t>
            </w:r>
            <w:r w:rsidR="008B3B78">
              <w:rPr>
                <w:rFonts w:asciiTheme="minorHAnsi" w:hAnsiTheme="minorHAnsi" w:cs="Arial"/>
                <w:b/>
                <w:color w:val="333333"/>
                <w:sz w:val="22"/>
              </w:rPr>
              <w:t>Master</w:t>
            </w:r>
          </w:p>
          <w:p w:rsidR="00341615" w:rsidRDefault="00341615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Default="004B143B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AVANCES:</w:t>
            </w:r>
          </w:p>
          <w:p w:rsidR="004B143B" w:rsidRDefault="004B143B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4B143B" w:rsidRDefault="004B143B" w:rsidP="004B143B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inició el desarrollo del perfil del usuario.</w:t>
            </w:r>
          </w:p>
          <w:p w:rsidR="004B143B" w:rsidRDefault="004B143B" w:rsidP="004B143B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entregó documento final de términos y condiciones.</w:t>
            </w:r>
          </w:p>
          <w:p w:rsidR="004B143B" w:rsidRDefault="004B143B" w:rsidP="004B143B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inicia a especificar pruebas para las historias.</w:t>
            </w:r>
          </w:p>
          <w:p w:rsidR="004B143B" w:rsidRDefault="004B143B" w:rsidP="004B143B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4B143B" w:rsidRDefault="004B143B" w:rsidP="004B143B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INCONVENIENTES: </w:t>
            </w:r>
          </w:p>
          <w:p w:rsidR="004B143B" w:rsidRDefault="004B143B" w:rsidP="004B143B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4B143B" w:rsidRDefault="004B143B" w:rsidP="004B143B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tiene un inconveniente de desarrollo a nivel de extraer todos los comentarios asociados a la sesión activa.</w:t>
            </w:r>
          </w:p>
          <w:p w:rsidR="004B143B" w:rsidRDefault="004B143B" w:rsidP="004B143B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No se encuentra definido si se deben mostrar los comentarios de primer nivel y segundo nivel en el perfil usuario.</w:t>
            </w:r>
          </w:p>
          <w:p w:rsidR="004B143B" w:rsidRDefault="004B143B" w:rsidP="004B143B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4B143B" w:rsidRDefault="004B143B" w:rsidP="004B143B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ACTIVIDADES POR REALIZAR:</w:t>
            </w:r>
          </w:p>
          <w:p w:rsidR="004B143B" w:rsidRDefault="004B143B" w:rsidP="004B143B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4B143B" w:rsidRDefault="004B143B" w:rsidP="004B143B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continuará con el desarrollo de perfil.</w:t>
            </w:r>
          </w:p>
          <w:p w:rsidR="004B143B" w:rsidRDefault="004B143B" w:rsidP="004B143B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finalizará el plan de pruebas del sprint.</w:t>
            </w:r>
          </w:p>
          <w:p w:rsidR="004B143B" w:rsidRPr="00E75BF2" w:rsidRDefault="004B143B" w:rsidP="00E75BF2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09685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Pr="00353B28" w:rsidRDefault="00E75BF2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03</w:t>
            </w:r>
            <w:r w:rsidR="00EB5F01">
              <w:rPr>
                <w:rFonts w:ascii="Calibri" w:hAnsi="Calibri" w:cs="Calibri"/>
                <w:b/>
                <w:sz w:val="22"/>
                <w:szCs w:val="22"/>
              </w:rPr>
              <w:t>-11-2018</w:t>
            </w:r>
          </w:p>
        </w:tc>
        <w:tc>
          <w:tcPr>
            <w:tcW w:w="643" w:type="pct"/>
            <w:vAlign w:val="center"/>
          </w:tcPr>
          <w:p w:rsidR="00D92607" w:rsidRPr="00353B28" w:rsidRDefault="00EB5F01" w:rsidP="005266D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18:00</w:t>
            </w:r>
          </w:p>
        </w:tc>
        <w:tc>
          <w:tcPr>
            <w:tcW w:w="2507" w:type="pct"/>
            <w:vAlign w:val="center"/>
          </w:tcPr>
          <w:p w:rsidR="00D92607" w:rsidRPr="00353B28" w:rsidRDefault="00EB5F01" w:rsidP="005266D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Universidad.</w:t>
            </w: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776552">
        <w:trPr>
          <w:cantSplit/>
          <w:trHeight w:val="2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EB5F01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Danny Hoyos  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776552" w:rsidRDefault="00B73004" w:rsidP="00096851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SCRUM </w:t>
            </w:r>
            <w:r w:rsidR="00096851">
              <w:rPr>
                <w:rFonts w:ascii="Calibri" w:hAnsi="Calibri" w:cs="Calibri"/>
                <w:color w:val="000000"/>
                <w:sz w:val="22"/>
                <w:szCs w:val="22"/>
              </w:rPr>
              <w:t>MASTER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EB5F01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4A6E59" w:rsidRDefault="005266D8" w:rsidP="005266D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B5F01" w:rsidP="005266D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Diego Rodríguez. 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776552" w:rsidRDefault="00B73004" w:rsidP="00776552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>PROGRAMADOR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B5F01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417205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 Ramírez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096851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PRUEBAS/DOCUMENTACION</w:t>
            </w:r>
          </w:p>
        </w:tc>
      </w:tr>
    </w:tbl>
    <w:p w:rsidR="00D92607" w:rsidRPr="009A239F" w:rsidRDefault="00D92607" w:rsidP="00F96495">
      <w:pPr>
        <w:rPr>
          <w:rFonts w:ascii="Calibri" w:hAnsi="Calibri" w:cs="Calibri"/>
          <w:b/>
          <w:sz w:val="22"/>
          <w:szCs w:val="22"/>
        </w:rPr>
      </w:pPr>
    </w:p>
    <w:sectPr w:rsidR="00D92607" w:rsidRPr="009A239F" w:rsidSect="00D92607">
      <w:headerReference w:type="default" r:id="rId8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67E" w:rsidRDefault="00EA667E">
      <w:r>
        <w:separator/>
      </w:r>
    </w:p>
  </w:endnote>
  <w:endnote w:type="continuationSeparator" w:id="0">
    <w:p w:rsidR="00EA667E" w:rsidRDefault="00EA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67E" w:rsidRDefault="00EA667E">
      <w:r>
        <w:separator/>
      </w:r>
    </w:p>
  </w:footnote>
  <w:footnote w:type="continuationSeparator" w:id="0">
    <w:p w:rsidR="00EA667E" w:rsidRDefault="00EA6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0"/>
      <w:gridCol w:w="5879"/>
      <w:gridCol w:w="1923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9A239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725F8102" wp14:editId="54E52A27">
                <wp:extent cx="1810003" cy="58110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bcb4cda-fb98-421a-a2cf-f98187e6308f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3" cy="58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921E46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Fecha: 1</w:t>
          </w:r>
          <w:r w:rsidR="00921E46">
            <w:rPr>
              <w:rFonts w:ascii="Calibri" w:hAnsi="Calibri" w:cs="Calibri"/>
              <w:sz w:val="20"/>
              <w:szCs w:val="16"/>
            </w:rPr>
            <w:t>5/</w:t>
          </w:r>
          <w:r w:rsidR="009A239F">
            <w:rPr>
              <w:rFonts w:ascii="Calibri" w:hAnsi="Calibri" w:cs="Calibri"/>
              <w:sz w:val="20"/>
              <w:szCs w:val="16"/>
            </w:rPr>
            <w:t>09</w:t>
          </w:r>
          <w:r w:rsidRPr="00C02F49">
            <w:rPr>
              <w:rFonts w:ascii="Calibri" w:hAnsi="Calibri" w:cs="Calibri"/>
              <w:sz w:val="20"/>
              <w:szCs w:val="16"/>
            </w:rPr>
            <w:t>/201</w:t>
          </w:r>
          <w:r w:rsidR="009A239F"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1EAC"/>
    <w:multiLevelType w:val="hybridMultilevel"/>
    <w:tmpl w:val="32C290A8"/>
    <w:lvl w:ilvl="0" w:tplc="D802602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D06894"/>
    <w:multiLevelType w:val="hybridMultilevel"/>
    <w:tmpl w:val="85B61A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5749C"/>
    <w:multiLevelType w:val="hybridMultilevel"/>
    <w:tmpl w:val="7EEA7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2531E"/>
    <w:multiLevelType w:val="hybridMultilevel"/>
    <w:tmpl w:val="09401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2184D00"/>
    <w:multiLevelType w:val="hybridMultilevel"/>
    <w:tmpl w:val="7F067E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EC7BEA"/>
    <w:multiLevelType w:val="hybridMultilevel"/>
    <w:tmpl w:val="16E6F01A"/>
    <w:lvl w:ilvl="0" w:tplc="3466947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532B5"/>
    <w:multiLevelType w:val="hybridMultilevel"/>
    <w:tmpl w:val="1B387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A6DD2"/>
    <w:multiLevelType w:val="hybridMultilevel"/>
    <w:tmpl w:val="B53C4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D312F"/>
    <w:multiLevelType w:val="hybridMultilevel"/>
    <w:tmpl w:val="C2B07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A5B03C9"/>
    <w:multiLevelType w:val="hybridMultilevel"/>
    <w:tmpl w:val="DEE470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A75889"/>
    <w:multiLevelType w:val="hybridMultilevel"/>
    <w:tmpl w:val="90A8E6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5F2088"/>
    <w:multiLevelType w:val="hybridMultilevel"/>
    <w:tmpl w:val="5184B5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E249F3"/>
    <w:multiLevelType w:val="hybridMultilevel"/>
    <w:tmpl w:val="2F0AD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6"/>
  </w:num>
  <w:num w:numId="3">
    <w:abstractNumId w:val="32"/>
  </w:num>
  <w:num w:numId="4">
    <w:abstractNumId w:val="37"/>
  </w:num>
  <w:num w:numId="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13"/>
  </w:num>
  <w:num w:numId="9">
    <w:abstractNumId w:val="10"/>
  </w:num>
  <w:num w:numId="10">
    <w:abstractNumId w:val="40"/>
  </w:num>
  <w:num w:numId="11">
    <w:abstractNumId w:val="22"/>
  </w:num>
  <w:num w:numId="12">
    <w:abstractNumId w:val="5"/>
  </w:num>
  <w:num w:numId="13">
    <w:abstractNumId w:val="19"/>
  </w:num>
  <w:num w:numId="14">
    <w:abstractNumId w:val="17"/>
  </w:num>
  <w:num w:numId="15">
    <w:abstractNumId w:val="3"/>
  </w:num>
  <w:num w:numId="16">
    <w:abstractNumId w:val="25"/>
  </w:num>
  <w:num w:numId="17">
    <w:abstractNumId w:val="15"/>
  </w:num>
  <w:num w:numId="18">
    <w:abstractNumId w:val="4"/>
  </w:num>
  <w:num w:numId="19">
    <w:abstractNumId w:val="24"/>
  </w:num>
  <w:num w:numId="20">
    <w:abstractNumId w:val="41"/>
  </w:num>
  <w:num w:numId="21">
    <w:abstractNumId w:val="30"/>
  </w:num>
  <w:num w:numId="22">
    <w:abstractNumId w:val="16"/>
  </w:num>
  <w:num w:numId="23">
    <w:abstractNumId w:val="12"/>
  </w:num>
  <w:num w:numId="24">
    <w:abstractNumId w:val="18"/>
  </w:num>
  <w:num w:numId="25">
    <w:abstractNumId w:val="20"/>
  </w:num>
  <w:num w:numId="26">
    <w:abstractNumId w:val="9"/>
  </w:num>
  <w:num w:numId="27">
    <w:abstractNumId w:val="26"/>
  </w:num>
  <w:num w:numId="28">
    <w:abstractNumId w:val="33"/>
  </w:num>
  <w:num w:numId="29">
    <w:abstractNumId w:val="39"/>
  </w:num>
  <w:num w:numId="30">
    <w:abstractNumId w:val="11"/>
  </w:num>
  <w:num w:numId="31">
    <w:abstractNumId w:val="14"/>
  </w:num>
  <w:num w:numId="32">
    <w:abstractNumId w:val="21"/>
  </w:num>
  <w:num w:numId="33">
    <w:abstractNumId w:val="34"/>
  </w:num>
  <w:num w:numId="34">
    <w:abstractNumId w:val="35"/>
  </w:num>
  <w:num w:numId="35">
    <w:abstractNumId w:val="8"/>
  </w:num>
  <w:num w:numId="36">
    <w:abstractNumId w:val="29"/>
  </w:num>
  <w:num w:numId="37">
    <w:abstractNumId w:val="23"/>
  </w:num>
  <w:num w:numId="38">
    <w:abstractNumId w:val="36"/>
  </w:num>
  <w:num w:numId="39">
    <w:abstractNumId w:val="38"/>
  </w:num>
  <w:num w:numId="40">
    <w:abstractNumId w:val="1"/>
  </w:num>
  <w:num w:numId="41">
    <w:abstractNumId w:val="28"/>
  </w:num>
  <w:num w:numId="42">
    <w:abstractNumId w:val="27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67941"/>
    <w:rsid w:val="00075324"/>
    <w:rsid w:val="00075620"/>
    <w:rsid w:val="00082B9D"/>
    <w:rsid w:val="00083BCB"/>
    <w:rsid w:val="0008409C"/>
    <w:rsid w:val="00096851"/>
    <w:rsid w:val="000A1FA2"/>
    <w:rsid w:val="000A2559"/>
    <w:rsid w:val="000B147A"/>
    <w:rsid w:val="000B169C"/>
    <w:rsid w:val="000B572C"/>
    <w:rsid w:val="000B592E"/>
    <w:rsid w:val="000C137B"/>
    <w:rsid w:val="000D5AA5"/>
    <w:rsid w:val="000D7D21"/>
    <w:rsid w:val="000F433B"/>
    <w:rsid w:val="00113197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D3B0F"/>
    <w:rsid w:val="001D5402"/>
    <w:rsid w:val="001E3DEB"/>
    <w:rsid w:val="001F535B"/>
    <w:rsid w:val="0020074A"/>
    <w:rsid w:val="00203FCD"/>
    <w:rsid w:val="00206D76"/>
    <w:rsid w:val="00233A23"/>
    <w:rsid w:val="00246349"/>
    <w:rsid w:val="00247D04"/>
    <w:rsid w:val="00254195"/>
    <w:rsid w:val="00254E19"/>
    <w:rsid w:val="00260DDC"/>
    <w:rsid w:val="00271768"/>
    <w:rsid w:val="002735CE"/>
    <w:rsid w:val="00281389"/>
    <w:rsid w:val="0029398A"/>
    <w:rsid w:val="002B21CD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2F30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17205"/>
    <w:rsid w:val="004249FC"/>
    <w:rsid w:val="00426665"/>
    <w:rsid w:val="00427B43"/>
    <w:rsid w:val="00434346"/>
    <w:rsid w:val="00434C35"/>
    <w:rsid w:val="004468F9"/>
    <w:rsid w:val="00463EDF"/>
    <w:rsid w:val="004656E5"/>
    <w:rsid w:val="004816FE"/>
    <w:rsid w:val="00484BF8"/>
    <w:rsid w:val="00494C38"/>
    <w:rsid w:val="004A357C"/>
    <w:rsid w:val="004A6E59"/>
    <w:rsid w:val="004B143B"/>
    <w:rsid w:val="004B26BB"/>
    <w:rsid w:val="004B630F"/>
    <w:rsid w:val="004C1784"/>
    <w:rsid w:val="004C7943"/>
    <w:rsid w:val="004E0AE9"/>
    <w:rsid w:val="004F1C2B"/>
    <w:rsid w:val="004F66C5"/>
    <w:rsid w:val="004F7281"/>
    <w:rsid w:val="00500EB3"/>
    <w:rsid w:val="00510E3E"/>
    <w:rsid w:val="00520CEB"/>
    <w:rsid w:val="005266D8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5EC2"/>
    <w:rsid w:val="007762B1"/>
    <w:rsid w:val="00776552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C7556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1EE5"/>
    <w:rsid w:val="008B3B78"/>
    <w:rsid w:val="008B44B2"/>
    <w:rsid w:val="008C0015"/>
    <w:rsid w:val="008C6F8D"/>
    <w:rsid w:val="008D57CC"/>
    <w:rsid w:val="008E0AF4"/>
    <w:rsid w:val="008E1E57"/>
    <w:rsid w:val="008E23A9"/>
    <w:rsid w:val="008F3F22"/>
    <w:rsid w:val="008F4DAA"/>
    <w:rsid w:val="00900AF1"/>
    <w:rsid w:val="00914E73"/>
    <w:rsid w:val="00921E46"/>
    <w:rsid w:val="0092778C"/>
    <w:rsid w:val="00932DCA"/>
    <w:rsid w:val="00934550"/>
    <w:rsid w:val="00963D62"/>
    <w:rsid w:val="00966D7B"/>
    <w:rsid w:val="00967840"/>
    <w:rsid w:val="00967CBD"/>
    <w:rsid w:val="009709AD"/>
    <w:rsid w:val="00973970"/>
    <w:rsid w:val="00974570"/>
    <w:rsid w:val="00974CAD"/>
    <w:rsid w:val="00987003"/>
    <w:rsid w:val="009A239F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A6654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1E1A"/>
    <w:rsid w:val="00B32F80"/>
    <w:rsid w:val="00B35154"/>
    <w:rsid w:val="00B36783"/>
    <w:rsid w:val="00B378DB"/>
    <w:rsid w:val="00B40AF2"/>
    <w:rsid w:val="00B47BDC"/>
    <w:rsid w:val="00B5772B"/>
    <w:rsid w:val="00B57E86"/>
    <w:rsid w:val="00B6651A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31B6A"/>
    <w:rsid w:val="00C4604D"/>
    <w:rsid w:val="00C50D75"/>
    <w:rsid w:val="00C5300B"/>
    <w:rsid w:val="00C534B4"/>
    <w:rsid w:val="00C553FD"/>
    <w:rsid w:val="00C63F5C"/>
    <w:rsid w:val="00C6787B"/>
    <w:rsid w:val="00C83740"/>
    <w:rsid w:val="00C91487"/>
    <w:rsid w:val="00C972E7"/>
    <w:rsid w:val="00CA3EB5"/>
    <w:rsid w:val="00CA5808"/>
    <w:rsid w:val="00CB59C1"/>
    <w:rsid w:val="00CC155F"/>
    <w:rsid w:val="00CC3B7D"/>
    <w:rsid w:val="00CC3D0E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5377B"/>
    <w:rsid w:val="00D54A49"/>
    <w:rsid w:val="00D642D7"/>
    <w:rsid w:val="00D7124D"/>
    <w:rsid w:val="00D81EA9"/>
    <w:rsid w:val="00D87443"/>
    <w:rsid w:val="00D92607"/>
    <w:rsid w:val="00D969A8"/>
    <w:rsid w:val="00DB3DEC"/>
    <w:rsid w:val="00DB713D"/>
    <w:rsid w:val="00DC0970"/>
    <w:rsid w:val="00DC409C"/>
    <w:rsid w:val="00DD1FFC"/>
    <w:rsid w:val="00DD7E6D"/>
    <w:rsid w:val="00DE3B62"/>
    <w:rsid w:val="00DE4EC4"/>
    <w:rsid w:val="00DE59AD"/>
    <w:rsid w:val="00DF31C1"/>
    <w:rsid w:val="00E019A8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75BF2"/>
    <w:rsid w:val="00EA0CC5"/>
    <w:rsid w:val="00EA5E40"/>
    <w:rsid w:val="00EA667E"/>
    <w:rsid w:val="00EB5F01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17CFC2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23A9D-495B-462B-97E1-6D7AE1AC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1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Diego Andres Rodriguez Ortega</cp:lastModifiedBy>
  <cp:revision>2</cp:revision>
  <cp:lastPrinted>2015-11-23T22:52:00Z</cp:lastPrinted>
  <dcterms:created xsi:type="dcterms:W3CDTF">2018-11-03T19:24:00Z</dcterms:created>
  <dcterms:modified xsi:type="dcterms:W3CDTF">2018-11-03T19:24:00Z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