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4B26BB" w:rsidRPr="00353B28" w:rsidRDefault="004816FE" w:rsidP="004816F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AE2348">
              <w:rPr>
                <w:rFonts w:ascii="Calibri" w:hAnsi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252E0D" w:rsidP="00252E0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035B70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252E0D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252E0D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1716"/>
        <w:gridCol w:w="2238"/>
        <w:gridCol w:w="1457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Sala de Reunión, Watsapp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10:00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p.m</w:t>
            </w:r>
            <w:proofErr w:type="spellEnd"/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:rsidR="00F63314" w:rsidRPr="0092778C" w:rsidRDefault="00AE2348" w:rsidP="00E019A8">
            <w:pPr>
              <w:rPr>
                <w:rFonts w:ascii="Arial Narrow" w:hAnsi="Arial Narrow"/>
                <w:szCs w:val="72"/>
              </w:rPr>
            </w:pPr>
            <w:r>
              <w:rPr>
                <w:rFonts w:ascii="Arial Narrow" w:hAnsi="Arial Narrow"/>
                <w:szCs w:val="72"/>
              </w:rPr>
              <w:t>Planeación</w:t>
            </w:r>
            <w:r w:rsidR="0092778C" w:rsidRPr="0092778C">
              <w:rPr>
                <w:rFonts w:ascii="Arial Narrow" w:hAnsi="Arial Narrow"/>
                <w:szCs w:val="72"/>
              </w:rPr>
              <w:t xml:space="preserve"> del Proyecto </w:t>
            </w:r>
            <w:r w:rsidR="00E019A8">
              <w:rPr>
                <w:rFonts w:ascii="Arial Narrow" w:hAnsi="Arial Narrow"/>
                <w:szCs w:val="72"/>
              </w:rPr>
              <w:t>POLI KNOWS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AE2348" w:rsidRDefault="00AE2348" w:rsidP="00E019A8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Donde y como se tratara la información</w:t>
            </w:r>
          </w:p>
          <w:p w:rsidR="00AE2348" w:rsidRDefault="00AE2348" w:rsidP="00E019A8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Horario de reuniones</w:t>
            </w:r>
          </w:p>
          <w:p w:rsidR="004B26BB" w:rsidRPr="00353B28" w:rsidRDefault="004B26BB" w:rsidP="00AE2348">
            <w:pPr>
              <w:ind w:left="36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2778C" w:rsidRDefault="0092778C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  <w:r w:rsidRPr="001C34F1">
              <w:rPr>
                <w:rFonts w:asciiTheme="minorHAnsi" w:hAnsiTheme="minorHAnsi" w:cs="Arial"/>
                <w:b/>
                <w:sz w:val="22"/>
              </w:rPr>
              <w:t>Instalación.</w:t>
            </w: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M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ónica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de los 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Ángeles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Ramírez Quintero</w:t>
            </w:r>
            <w:r w:rsidR="0092778C"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.</w:t>
            </w:r>
          </w:p>
          <w:p w:rsidR="0092778C" w:rsidRDefault="007033BC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AE2348" w:rsidRPr="001C34F1" w:rsidRDefault="00AE2348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341615" w:rsidRPr="00AE2348" w:rsidRDefault="00AE2348" w:rsidP="00AE2348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AE2348">
              <w:rPr>
                <w:rFonts w:asciiTheme="minorHAnsi" w:hAnsiTheme="minorHAnsi" w:cs="Arial"/>
                <w:b/>
                <w:color w:val="333333"/>
                <w:sz w:val="22"/>
              </w:rPr>
              <w:t>Se creara un repositorio haciendo uso de la herramienta github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, para esto es necesario que todos los miembros comprometidos con el proyecto tengan una cuenta en github, para poder compartir y realizar observaciones</w:t>
            </w:r>
          </w:p>
          <w:p w:rsidR="00AE2348" w:rsidRDefault="00AE2348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AE2348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Para comenzar a realizar este proyecto, se propone que de lunes a viernes todos los miembros de la empresa se comuniquen por vía watsapp en un único horario, este se atenderá como reunión remota y se dará inicio a partir de las 10 de la noche hora colombiana</w:t>
            </w:r>
          </w:p>
          <w:p w:rsidR="007033BC" w:rsidRPr="008A2585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671D79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671D79" w:rsidRPr="00353B28" w:rsidRDefault="008A2585" w:rsidP="008A258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CIERRE COMITÉ. </w:t>
            </w:r>
            <w:r w:rsidR="004C7943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92778C" w:rsidRPr="001C34F1" w:rsidTr="0092778C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92778C" w:rsidRDefault="0092778C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1C34F1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Interviene la </w:t>
            </w:r>
            <w:r w:rsidR="007033BC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Scrum Manager Mónica, </w:t>
            </w:r>
            <w:r w:rsidR="00AE2348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Cada miembro del equipo de desarrollo debe crear una cuenta en github y conocer cómo se maneja esta herramienta, además </w:t>
            </w:r>
            <w:r w:rsidR="00035B70">
              <w:rPr>
                <w:rFonts w:asciiTheme="minorHAnsi" w:hAnsiTheme="minorHAnsi" w:cs="Arial"/>
                <w:color w:val="333333"/>
                <w:sz w:val="22"/>
                <w:szCs w:val="22"/>
              </w:rPr>
              <w:t>se comprometen a conectarse de cualquier parte de Bogotá a través del celular para asistir de manera online en cada reunión del equipo.</w:t>
            </w:r>
          </w:p>
          <w:p w:rsidR="00763F83" w:rsidRPr="004A6E59" w:rsidRDefault="00763F83" w:rsidP="004A6E59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92778C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92778C" w:rsidRPr="00353B28" w:rsidRDefault="0092778C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TAREAS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8F4DAA" w:rsidRPr="00353B28" w:rsidRDefault="00035B70" w:rsidP="00355A3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Crear un repositorio en github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</w:t>
            </w:r>
          </w:p>
        </w:tc>
        <w:tc>
          <w:tcPr>
            <w:tcW w:w="675" w:type="pct"/>
            <w:vAlign w:val="center"/>
          </w:tcPr>
          <w:p w:rsidR="008F4DAA" w:rsidRPr="00353B28" w:rsidRDefault="00035B70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Dos </w:t>
            </w:r>
            <w:r w:rsidR="00E019A8">
              <w:rPr>
                <w:rFonts w:ascii="Calibri" w:hAnsi="Calibri" w:cs="Calibri"/>
                <w:sz w:val="22"/>
                <w:szCs w:val="22"/>
              </w:rPr>
              <w:t>días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418E4" w:rsidRPr="00353B28" w:rsidRDefault="00035B70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Dar inicio a las reuniones remotas</w:t>
            </w:r>
          </w:p>
        </w:tc>
        <w:tc>
          <w:tcPr>
            <w:tcW w:w="1037" w:type="pct"/>
            <w:vAlign w:val="center"/>
          </w:tcPr>
          <w:p w:rsidR="000418E4" w:rsidRPr="00353B28" w:rsidRDefault="00035B70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</w:t>
            </w:r>
          </w:p>
        </w:tc>
        <w:tc>
          <w:tcPr>
            <w:tcW w:w="675" w:type="pct"/>
            <w:vAlign w:val="center"/>
          </w:tcPr>
          <w:p w:rsidR="000418E4" w:rsidRPr="00353B28" w:rsidRDefault="00035B70" w:rsidP="00035B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partir de esta acta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8409C" w:rsidRPr="00353B28" w:rsidRDefault="00035B70" w:rsidP="00035B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Crear cuenta en github y aprender a manejar la herramienta</w:t>
            </w:r>
          </w:p>
        </w:tc>
        <w:tc>
          <w:tcPr>
            <w:tcW w:w="1037" w:type="pct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DIEGO, DANY</w:t>
            </w:r>
            <w:r w:rsidR="00035B70">
              <w:rPr>
                <w:rFonts w:ascii="Calibri" w:hAnsi="Calibri" w:cs="Calibri"/>
                <w:sz w:val="22"/>
                <w:szCs w:val="22"/>
              </w:rPr>
              <w:t>, DANILO, MÓNICA, JUAN</w:t>
            </w:r>
          </w:p>
        </w:tc>
        <w:tc>
          <w:tcPr>
            <w:tcW w:w="675" w:type="pct"/>
            <w:vAlign w:val="center"/>
          </w:tcPr>
          <w:p w:rsidR="00E019A8" w:rsidRPr="00353B28" w:rsidRDefault="00035B70" w:rsidP="00035B7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Tres días</w:t>
            </w:r>
          </w:p>
        </w:tc>
      </w:tr>
      <w:tr w:rsidR="00E019A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7" w:type="pct"/>
            <w:vAlign w:val="center"/>
          </w:tcPr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75" w:type="pct"/>
            <w:vAlign w:val="center"/>
          </w:tcPr>
          <w:p w:rsidR="00E019A8" w:rsidRDefault="00E019A8" w:rsidP="00035B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Por acordar con el Fondo.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Por definir.</w:t>
            </w:r>
          </w:p>
        </w:tc>
        <w:tc>
          <w:tcPr>
            <w:tcW w:w="2507" w:type="pct"/>
            <w:gridSpan w:val="3"/>
            <w:vAlign w:val="center"/>
          </w:tcPr>
          <w:p w:rsidR="00D92607" w:rsidRPr="00353B28" w:rsidRDefault="00FC33F2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Por </w:t>
            </w:r>
            <w:r w:rsidR="00967840">
              <w:rPr>
                <w:rFonts w:ascii="Calibri" w:hAnsi="Calibri" w:cs="Calibri"/>
                <w:b/>
                <w:sz w:val="22"/>
                <w:szCs w:val="22"/>
              </w:rPr>
              <w:t>definir.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11686" w:rsidRDefault="00411686" w:rsidP="004A6E59">
      <w:pPr>
        <w:jc w:val="both"/>
        <w:rPr>
          <w:rFonts w:ascii="Calibri" w:hAnsi="Calibri" w:cs="Calibri"/>
          <w:b/>
          <w:sz w:val="22"/>
          <w:szCs w:val="22"/>
        </w:rPr>
      </w:pPr>
      <w:r w:rsidRPr="00353B28">
        <w:rPr>
          <w:rFonts w:ascii="Calibri" w:hAnsi="Calibri" w:cs="Calibri"/>
          <w:i/>
          <w:sz w:val="22"/>
          <w:szCs w:val="22"/>
        </w:rPr>
        <w:lastRenderedPageBreak/>
        <w:t>Se dio por terminada esta actividad, habiéndose desarrollado los temas contenidos en esta acta y comprometiéndose las partes a cumplir con los compromisos adquiridos en la misma</w:t>
      </w:r>
      <w:r w:rsidR="004A6E59">
        <w:rPr>
          <w:rFonts w:ascii="Calibri" w:hAnsi="Calibri" w:cs="Calibri"/>
          <w:b/>
          <w:sz w:val="22"/>
          <w:szCs w:val="22"/>
        </w:rPr>
        <w:t>.</w:t>
      </w: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0A2559">
        <w:trPr>
          <w:cantSplit/>
          <w:trHeight w:val="20"/>
        </w:trPr>
        <w:tc>
          <w:tcPr>
            <w:tcW w:w="5000" w:type="pct"/>
            <w:gridSpan w:val="2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Mónica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B73004" w:rsidRPr="001C34F1" w:rsidRDefault="00B73004" w:rsidP="00B73004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0A2559" w:rsidRPr="004A6E59" w:rsidRDefault="000A2559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0A2559" w:rsidRPr="004A6E59" w:rsidRDefault="00B73004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ANALISTA DE REQUERIMIENTOS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Dany Hoyos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Diego </w:t>
            </w:r>
            <w:r w:rsidR="00564968">
              <w:rPr>
                <w:rFonts w:ascii="Calibri" w:hAnsi="Calibri" w:cs="Calibri"/>
                <w:sz w:val="22"/>
                <w:szCs w:val="22"/>
              </w:rPr>
              <w:t>Rodríguez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</w:p>
        </w:tc>
      </w:tr>
    </w:tbl>
    <w:p w:rsidR="00D92607" w:rsidRPr="004A6E59" w:rsidRDefault="00D92607" w:rsidP="00F96495">
      <w:pPr>
        <w:rPr>
          <w:rFonts w:ascii="Calibri" w:hAnsi="Calibri" w:cs="Calibri"/>
          <w:b/>
          <w:sz w:val="22"/>
          <w:szCs w:val="22"/>
          <w:lang w:val="en-US"/>
        </w:rPr>
      </w:pPr>
    </w:p>
    <w:sectPr w:rsidR="00D92607" w:rsidRPr="004A6E59" w:rsidSect="00D926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215" w:rsidRDefault="00E30215">
      <w:r>
        <w:separator/>
      </w:r>
    </w:p>
  </w:endnote>
  <w:endnote w:type="continuationSeparator" w:id="0">
    <w:p w:rsidR="00E30215" w:rsidRDefault="00E3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30" w:rsidRDefault="003376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30" w:rsidRDefault="003376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30" w:rsidRDefault="003376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215" w:rsidRDefault="00E30215">
      <w:r>
        <w:separator/>
      </w:r>
    </w:p>
  </w:footnote>
  <w:footnote w:type="continuationSeparator" w:id="0">
    <w:p w:rsidR="00E30215" w:rsidRDefault="00E30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30" w:rsidRDefault="003376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46"/>
      <w:gridCol w:w="6151"/>
      <w:gridCol w:w="2195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2F07FB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337630">
            <w:rPr>
              <w:rFonts w:ascii="Calibri" w:hAnsi="Calibri" w:cs="Calibri"/>
              <w:sz w:val="20"/>
              <w:szCs w:val="16"/>
            </w:rPr>
            <w:t>0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AE2348">
            <w:rPr>
              <w:rFonts w:ascii="Calibri" w:hAnsi="Calibri" w:cs="Calibri"/>
              <w:sz w:val="20"/>
              <w:szCs w:val="16"/>
            </w:rPr>
            <w:t>0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035B70" w:rsidP="00252E0D">
          <w:pPr>
            <w:rPr>
              <w:rFonts w:ascii="Calibri" w:hAnsi="Calibri" w:cs="Calibri"/>
              <w:sz w:val="20"/>
              <w:szCs w:val="16"/>
            </w:rPr>
          </w:pPr>
          <w:r>
            <w:rPr>
              <w:rFonts w:ascii="Calibri" w:hAnsi="Calibri" w:cs="Calibri"/>
              <w:sz w:val="20"/>
              <w:szCs w:val="16"/>
            </w:rPr>
            <w:t>Fecha: 1</w:t>
          </w:r>
          <w:r w:rsidR="004816FE">
            <w:rPr>
              <w:rFonts w:ascii="Calibri" w:hAnsi="Calibri" w:cs="Calibri"/>
              <w:sz w:val="20"/>
              <w:szCs w:val="16"/>
            </w:rPr>
            <w:t>/</w:t>
          </w:r>
          <w:r w:rsidR="00252E0D">
            <w:rPr>
              <w:rFonts w:ascii="Calibri" w:hAnsi="Calibri" w:cs="Calibri"/>
              <w:sz w:val="20"/>
              <w:szCs w:val="16"/>
            </w:rPr>
            <w:t>9</w:t>
          </w:r>
          <w:r w:rsidR="002F07FB"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252E0D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  <w:bookmarkStart w:id="0" w:name="_GoBack"/>
      <w:bookmarkEnd w:id="0"/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30" w:rsidRDefault="003376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5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27"/>
  </w:num>
  <w:num w:numId="11">
    <w:abstractNumId w:val="17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1"/>
  </w:num>
  <w:num w:numId="18">
    <w:abstractNumId w:val="3"/>
  </w:num>
  <w:num w:numId="19">
    <w:abstractNumId w:val="18"/>
  </w:num>
  <w:num w:numId="20">
    <w:abstractNumId w:val="28"/>
  </w:num>
  <w:num w:numId="21">
    <w:abstractNumId w:val="21"/>
  </w:num>
  <w:num w:numId="22">
    <w:abstractNumId w:val="12"/>
  </w:num>
  <w:num w:numId="23">
    <w:abstractNumId w:val="9"/>
  </w:num>
  <w:num w:numId="24">
    <w:abstractNumId w:val="14"/>
  </w:num>
  <w:num w:numId="25">
    <w:abstractNumId w:val="16"/>
  </w:num>
  <w:num w:numId="26">
    <w:abstractNumId w:val="6"/>
  </w:num>
  <w:num w:numId="27">
    <w:abstractNumId w:val="20"/>
  </w:num>
  <w:num w:numId="28">
    <w:abstractNumId w:val="24"/>
  </w:num>
  <w:num w:numId="29">
    <w:abstractNumId w:val="2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35B70"/>
    <w:rsid w:val="000418E4"/>
    <w:rsid w:val="000576B4"/>
    <w:rsid w:val="00061A2C"/>
    <w:rsid w:val="00065636"/>
    <w:rsid w:val="00067323"/>
    <w:rsid w:val="00075324"/>
    <w:rsid w:val="00075620"/>
    <w:rsid w:val="00082B9D"/>
    <w:rsid w:val="00083BCB"/>
    <w:rsid w:val="0008409C"/>
    <w:rsid w:val="000A1FA2"/>
    <w:rsid w:val="000A2559"/>
    <w:rsid w:val="000B169C"/>
    <w:rsid w:val="000B592E"/>
    <w:rsid w:val="000C137B"/>
    <w:rsid w:val="000D5AA5"/>
    <w:rsid w:val="000D7D21"/>
    <w:rsid w:val="000F433B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2E0D"/>
    <w:rsid w:val="00254195"/>
    <w:rsid w:val="00254E19"/>
    <w:rsid w:val="00260DDC"/>
    <w:rsid w:val="00271768"/>
    <w:rsid w:val="002735CE"/>
    <w:rsid w:val="00281389"/>
    <w:rsid w:val="0029398A"/>
    <w:rsid w:val="002B21CD"/>
    <w:rsid w:val="002B3402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37630"/>
    <w:rsid w:val="00341615"/>
    <w:rsid w:val="00353B28"/>
    <w:rsid w:val="00355A3E"/>
    <w:rsid w:val="00356C6E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10E3E"/>
    <w:rsid w:val="00520CEB"/>
    <w:rsid w:val="00531F23"/>
    <w:rsid w:val="00532EB4"/>
    <w:rsid w:val="00534F11"/>
    <w:rsid w:val="00542474"/>
    <w:rsid w:val="00544477"/>
    <w:rsid w:val="00562359"/>
    <w:rsid w:val="00563340"/>
    <w:rsid w:val="00564968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3D57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19E3"/>
    <w:rsid w:val="00775EC2"/>
    <w:rsid w:val="007762B1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778C"/>
    <w:rsid w:val="00932DCA"/>
    <w:rsid w:val="00934550"/>
    <w:rsid w:val="00963D62"/>
    <w:rsid w:val="00966D7B"/>
    <w:rsid w:val="00967840"/>
    <w:rsid w:val="00967CBD"/>
    <w:rsid w:val="009709AD"/>
    <w:rsid w:val="00974570"/>
    <w:rsid w:val="00974CAD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B23A4"/>
    <w:rsid w:val="00AB2FDC"/>
    <w:rsid w:val="00AC506B"/>
    <w:rsid w:val="00AC7905"/>
    <w:rsid w:val="00AC7EE7"/>
    <w:rsid w:val="00AD16F1"/>
    <w:rsid w:val="00AE12A0"/>
    <w:rsid w:val="00AE2348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20DF"/>
    <w:rsid w:val="00B5772B"/>
    <w:rsid w:val="00B57E86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83740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4A49"/>
    <w:rsid w:val="00D642D7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F31C1"/>
    <w:rsid w:val="00E019A8"/>
    <w:rsid w:val="00E06093"/>
    <w:rsid w:val="00E1181D"/>
    <w:rsid w:val="00E16779"/>
    <w:rsid w:val="00E2541E"/>
    <w:rsid w:val="00E26B3B"/>
    <w:rsid w:val="00E30215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448B-537B-4D4D-92C9-93161EFF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1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RAMiREZ SALGADO NORMAN DANILO</cp:lastModifiedBy>
  <cp:revision>3</cp:revision>
  <cp:lastPrinted>2015-11-23T22:52:00Z</cp:lastPrinted>
  <dcterms:created xsi:type="dcterms:W3CDTF">2018-09-22T15:50:00Z</dcterms:created>
  <dcterms:modified xsi:type="dcterms:W3CDTF">2018-09-22T16:00:00Z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