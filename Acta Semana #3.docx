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  <w:bookmarkStart w:id="0" w:name="_GoBack"/>
            <w:bookmarkEnd w:id="0"/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4816FE" w:rsidP="0077655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776552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382F30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9A239F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1716"/>
        <w:gridCol w:w="2238"/>
        <w:gridCol w:w="1457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382F30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Universidad.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382F30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:00 </w:t>
            </w:r>
            <w:r w:rsidR="00D7124D">
              <w:rPr>
                <w:rFonts w:ascii="Calibri" w:hAnsi="Calibri" w:cs="Calibri"/>
                <w:sz w:val="22"/>
                <w:szCs w:val="22"/>
              </w:rPr>
              <w:t>p.m.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:rsidR="00F63314" w:rsidRPr="0092778C" w:rsidRDefault="00921E46" w:rsidP="00E019A8">
            <w:pPr>
              <w:rPr>
                <w:rFonts w:ascii="Arial Narrow" w:hAnsi="Arial Narrow"/>
                <w:szCs w:val="72"/>
              </w:rPr>
            </w:pPr>
            <w:r>
              <w:rPr>
                <w:rFonts w:ascii="Arial Narrow" w:hAnsi="Arial Narrow"/>
                <w:szCs w:val="72"/>
              </w:rPr>
              <w:t>Seguimientos de los avances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8F4DAA" w:rsidRDefault="00382F30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Ajustes de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382F30" w:rsidRDefault="008B3B78" w:rsidP="00E019A8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Ajustes de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front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end</w:t>
            </w:r>
            <w:proofErr w:type="spellEnd"/>
          </w:p>
          <w:p w:rsidR="008B3B78" w:rsidRDefault="008B3B78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Ajustes de registro. </w:t>
            </w:r>
          </w:p>
          <w:p w:rsidR="00D7124D" w:rsidRPr="00D7124D" w:rsidRDefault="008B3B78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Creación módulo de actualización de datos. 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8B3B78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Danny Hoyos Leal.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76552" w:rsidRDefault="008B3B78" w:rsidP="008B3B78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Complementación de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login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realizando</w:t>
            </w:r>
            <w:r w:rsidR="00776552">
              <w:rPr>
                <w:rFonts w:asciiTheme="minorHAnsi" w:hAnsiTheme="minorHAnsi" w:cs="Arial"/>
                <w:color w:val="333333"/>
                <w:sz w:val="22"/>
              </w:rPr>
              <w:t>:</w:t>
            </w:r>
          </w:p>
          <w:p w:rsidR="00776552" w:rsidRDefault="00776552" w:rsidP="00776552">
            <w:pPr>
              <w:pStyle w:val="Prrafodelista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76552" w:rsidRDefault="00776552" w:rsidP="00776552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L</w:t>
            </w:r>
            <w:r w:rsidR="008B3B78">
              <w:rPr>
                <w:rFonts w:asciiTheme="minorHAnsi" w:hAnsiTheme="minorHAnsi" w:cs="Arial"/>
                <w:color w:val="333333"/>
                <w:sz w:val="22"/>
              </w:rPr>
              <w:t xml:space="preserve">istas de </w:t>
            </w:r>
            <w:r>
              <w:rPr>
                <w:rFonts w:asciiTheme="minorHAnsi" w:hAnsiTheme="minorHAnsi" w:cs="Arial"/>
                <w:color w:val="333333"/>
                <w:sz w:val="22"/>
              </w:rPr>
              <w:t>valores válidos para el ingreso</w:t>
            </w:r>
          </w:p>
          <w:p w:rsidR="007033BC" w:rsidRPr="008B3B78" w:rsidRDefault="00776552" w:rsidP="00776552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V</w:t>
            </w:r>
            <w:r w:rsidR="008B3B78">
              <w:rPr>
                <w:rFonts w:asciiTheme="minorHAnsi" w:hAnsiTheme="minorHAnsi" w:cs="Arial"/>
                <w:color w:val="333333"/>
                <w:sz w:val="22"/>
              </w:rPr>
              <w:t xml:space="preserve">alidación </w:t>
            </w:r>
            <w:r>
              <w:rPr>
                <w:rFonts w:asciiTheme="minorHAnsi" w:hAnsiTheme="minorHAnsi" w:cs="Arial"/>
                <w:color w:val="333333"/>
                <w:sz w:val="22"/>
              </w:rPr>
              <w:t xml:space="preserve">del dominio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P</w:t>
            </w:r>
            <w:r w:rsidR="008B3B78">
              <w:rPr>
                <w:rFonts w:asciiTheme="minorHAnsi" w:hAnsiTheme="minorHAnsi" w:cs="Arial"/>
                <w:color w:val="333333"/>
                <w:sz w:val="22"/>
              </w:rPr>
              <w:t>oligran</w:t>
            </w:r>
            <w:proofErr w:type="spellEnd"/>
            <w:r w:rsidR="008B3B78">
              <w:rPr>
                <w:rFonts w:asciiTheme="minorHAnsi" w:hAnsiTheme="minorHAnsi" w:cs="Arial"/>
                <w:color w:val="333333"/>
                <w:sz w:val="22"/>
              </w:rPr>
              <w:t xml:space="preserve"> para el ingreso. 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76552" w:rsidRDefault="00776552" w:rsidP="008B3B78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Mejoramiento de las interfaces de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Login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y pantalla principal:</w:t>
            </w:r>
          </w:p>
          <w:p w:rsidR="00776552" w:rsidRDefault="00776552" w:rsidP="00776552">
            <w:pPr>
              <w:pStyle w:val="Prrafodelista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76552" w:rsidRDefault="00776552" w:rsidP="0077655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Ajuste de ubicaciones, tamaños.</w:t>
            </w:r>
          </w:p>
          <w:p w:rsidR="007033BC" w:rsidRDefault="00776552" w:rsidP="0077655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Desarrollo de la opción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responsive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. </w:t>
            </w:r>
          </w:p>
          <w:p w:rsidR="00776552" w:rsidRDefault="00776552" w:rsidP="00776552">
            <w:pPr>
              <w:jc w:val="both"/>
              <w:rPr>
                <w:rFonts w:asciiTheme="minorHAnsi" w:hAnsiTheme="minorHAnsi" w:cs="Arial"/>
                <w:color w:val="333333"/>
                <w:sz w:val="22"/>
                <w:lang w:val="es-ES" w:eastAsia="es-ES"/>
              </w:rPr>
            </w:pPr>
          </w:p>
          <w:p w:rsidR="00776552" w:rsidRDefault="00776552" w:rsidP="0077655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Ajuste de módulo de Registro:</w:t>
            </w:r>
          </w:p>
          <w:p w:rsidR="00776552" w:rsidRDefault="00776552" w:rsidP="00776552">
            <w:pPr>
              <w:pStyle w:val="Prrafodelista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76552" w:rsidRDefault="00776552" w:rsidP="00776552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Inclusión de lista de valores validos en cada opción y validación del dominio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Poligran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776552" w:rsidRPr="00776552" w:rsidRDefault="00776552" w:rsidP="00776552">
            <w:pPr>
              <w:pStyle w:val="Prrafodelista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76552" w:rsidRDefault="00776552" w:rsidP="0077655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Creación de modulo para el ajuste de la información del usuario. </w:t>
            </w:r>
          </w:p>
          <w:p w:rsidR="00776552" w:rsidRDefault="00776552" w:rsidP="00776552">
            <w:pPr>
              <w:pStyle w:val="Prrafodelista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76552" w:rsidRPr="00776552" w:rsidRDefault="00776552" w:rsidP="00776552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Desarrollo para permitir la actualización de los datos Nombre, Apellido, Correo. 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8A2585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671D79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671D79" w:rsidRPr="00353B28" w:rsidRDefault="008A2585" w:rsidP="008A258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CIERRE COMITÉ. </w:t>
            </w:r>
            <w:r w:rsidR="004C7943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92778C" w:rsidRPr="001C34F1" w:rsidTr="0092778C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92778C" w:rsidRDefault="00382F30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Se dio finalizado el </w:t>
            </w:r>
            <w:r w:rsidR="00B6651A">
              <w:rPr>
                <w:rFonts w:asciiTheme="minorHAnsi" w:hAnsiTheme="minorHAnsi" w:cs="Arial"/>
                <w:color w:val="333333"/>
                <w:sz w:val="22"/>
                <w:szCs w:val="22"/>
              </w:rPr>
              <w:t>primer sprint, lográndose el objetivo de este mismo</w:t>
            </w:r>
            <w:r w:rsidR="00E019A8">
              <w:rPr>
                <w:rFonts w:asciiTheme="minorHAnsi" w:hAnsiTheme="minorHAnsi" w:cs="Arial"/>
                <w:color w:val="333333"/>
                <w:sz w:val="22"/>
                <w:szCs w:val="22"/>
              </w:rPr>
              <w:t>.</w:t>
            </w:r>
          </w:p>
          <w:p w:rsidR="00B6651A" w:rsidRDefault="00B6651A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  <w:p w:rsidR="00763F83" w:rsidRPr="004A6E59" w:rsidRDefault="00763F83" w:rsidP="004A6E59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92778C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92778C" w:rsidRPr="00353B28" w:rsidRDefault="0092778C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TAREAS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8F4DAA" w:rsidRPr="00353B28" w:rsidRDefault="00113197" w:rsidP="0011319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Ajuste de listas de valores permitidos.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</w:t>
            </w:r>
          </w:p>
        </w:tc>
        <w:tc>
          <w:tcPr>
            <w:tcW w:w="675" w:type="pct"/>
            <w:vAlign w:val="center"/>
          </w:tcPr>
          <w:p w:rsidR="008F4DAA" w:rsidRPr="00353B28" w:rsidRDefault="00113197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Dos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 días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418E4" w:rsidRPr="00353B28" w:rsidRDefault="00113197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Diseños de la aplicación.</w:t>
            </w:r>
          </w:p>
        </w:tc>
        <w:tc>
          <w:tcPr>
            <w:tcW w:w="1037" w:type="pct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JUAN</w:t>
            </w:r>
          </w:p>
        </w:tc>
        <w:tc>
          <w:tcPr>
            <w:tcW w:w="675" w:type="pct"/>
            <w:vAlign w:val="center"/>
          </w:tcPr>
          <w:p w:rsidR="000418E4" w:rsidRPr="00353B28" w:rsidRDefault="00973970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Tres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019A8">
              <w:rPr>
                <w:rFonts w:ascii="Calibri" w:hAnsi="Calibri" w:cs="Calibri"/>
                <w:sz w:val="22"/>
                <w:szCs w:val="22"/>
              </w:rPr>
              <w:t>días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8409C" w:rsidRPr="00353B28" w:rsidRDefault="00113197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Modelo de Base de datos y </w:t>
            </w:r>
            <w:r w:rsidR="00500EB3">
              <w:rPr>
                <w:rFonts w:ascii="Calibri" w:hAnsi="Calibri" w:cs="Calibri"/>
                <w:sz w:val="22"/>
                <w:szCs w:val="22"/>
              </w:rPr>
              <w:t xml:space="preserve">desarrollo de propiedad </w:t>
            </w:r>
            <w:proofErr w:type="spellStart"/>
            <w:r w:rsidR="00500EB3">
              <w:rPr>
                <w:rFonts w:ascii="Calibri" w:hAnsi="Calibri" w:cs="Calibri"/>
                <w:sz w:val="22"/>
                <w:szCs w:val="22"/>
              </w:rPr>
              <w:t>responsive</w:t>
            </w:r>
            <w:proofErr w:type="spellEnd"/>
            <w:r w:rsidR="00500EB3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1037" w:type="pct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DIEGO, DANY</w:t>
            </w:r>
          </w:p>
        </w:tc>
        <w:tc>
          <w:tcPr>
            <w:tcW w:w="675" w:type="pct"/>
            <w:vAlign w:val="center"/>
          </w:tcPr>
          <w:p w:rsidR="0008409C" w:rsidRDefault="0008409C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E019A8" w:rsidRPr="00353B28" w:rsidRDefault="00973970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Tres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 días</w:t>
            </w:r>
          </w:p>
        </w:tc>
      </w:tr>
      <w:tr w:rsidR="00E019A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Primera prueba sobre la aplicación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</w:t>
            </w:r>
          </w:p>
        </w:tc>
        <w:tc>
          <w:tcPr>
            <w:tcW w:w="675" w:type="pct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 acordar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113197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5266D8">
              <w:rPr>
                <w:rFonts w:ascii="Calibri" w:hAnsi="Calibri" w:cs="Calibri"/>
                <w:b/>
                <w:sz w:val="22"/>
                <w:szCs w:val="22"/>
              </w:rPr>
              <w:t>7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/09/2018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5266D8" w:rsidP="005266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09:00 AM</w:t>
            </w:r>
          </w:p>
        </w:tc>
        <w:tc>
          <w:tcPr>
            <w:tcW w:w="2507" w:type="pct"/>
            <w:gridSpan w:val="3"/>
            <w:vAlign w:val="center"/>
          </w:tcPr>
          <w:p w:rsidR="00D92607" w:rsidRPr="00353B28" w:rsidRDefault="005266D8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Politécnico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Grancolombiano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Cafeteria</w:t>
            </w:r>
            <w:proofErr w:type="spellEnd"/>
            <w:r w:rsidR="00D7124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Dany Hoyos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SCRUM MANAGER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 Rodriguez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Ramírez.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ANALISTA DE REQUERIMIENTOS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AD" w:rsidRDefault="00DE59AD">
      <w:r>
        <w:separator/>
      </w:r>
    </w:p>
  </w:endnote>
  <w:endnote w:type="continuationSeparator" w:id="0">
    <w:p w:rsidR="00DE59AD" w:rsidRDefault="00DE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AD" w:rsidRDefault="00DE59AD">
      <w:r>
        <w:separator/>
      </w:r>
    </w:p>
  </w:footnote>
  <w:footnote w:type="continuationSeparator" w:id="0">
    <w:p w:rsidR="00DE59AD" w:rsidRDefault="00DE5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5"/>
  </w:num>
  <w:num w:numId="3">
    <w:abstractNumId w:val="25"/>
  </w:num>
  <w:num w:numId="4">
    <w:abstractNumId w:val="29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31"/>
  </w:num>
  <w:num w:numId="11">
    <w:abstractNumId w:val="19"/>
  </w:num>
  <w:num w:numId="12">
    <w:abstractNumId w:val="4"/>
  </w:num>
  <w:num w:numId="13">
    <w:abstractNumId w:val="16"/>
  </w:num>
  <w:num w:numId="14">
    <w:abstractNumId w:val="14"/>
  </w:num>
  <w:num w:numId="15">
    <w:abstractNumId w:val="2"/>
  </w:num>
  <w:num w:numId="16">
    <w:abstractNumId w:val="21"/>
  </w:num>
  <w:num w:numId="17">
    <w:abstractNumId w:val="12"/>
  </w:num>
  <w:num w:numId="18">
    <w:abstractNumId w:val="3"/>
  </w:num>
  <w:num w:numId="19">
    <w:abstractNumId w:val="20"/>
  </w:num>
  <w:num w:numId="20">
    <w:abstractNumId w:val="32"/>
  </w:num>
  <w:num w:numId="21">
    <w:abstractNumId w:val="23"/>
  </w:num>
  <w:num w:numId="22">
    <w:abstractNumId w:val="13"/>
  </w:num>
  <w:num w:numId="23">
    <w:abstractNumId w:val="9"/>
  </w:num>
  <w:num w:numId="24">
    <w:abstractNumId w:val="15"/>
  </w:num>
  <w:num w:numId="25">
    <w:abstractNumId w:val="17"/>
  </w:num>
  <w:num w:numId="26">
    <w:abstractNumId w:val="6"/>
  </w:num>
  <w:num w:numId="27">
    <w:abstractNumId w:val="22"/>
  </w:num>
  <w:num w:numId="28">
    <w:abstractNumId w:val="26"/>
  </w:num>
  <w:num w:numId="29">
    <w:abstractNumId w:val="30"/>
  </w:num>
  <w:num w:numId="30">
    <w:abstractNumId w:val="8"/>
  </w:num>
  <w:num w:numId="31">
    <w:abstractNumId w:val="11"/>
  </w:num>
  <w:num w:numId="32">
    <w:abstractNumId w:val="18"/>
  </w:num>
  <w:num w:numId="33">
    <w:abstractNumId w:val="2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A1FA2"/>
    <w:rsid w:val="000A2559"/>
    <w:rsid w:val="000B147A"/>
    <w:rsid w:val="000B169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E59AD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94F80C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32D57-3C7C-42F6-A80F-D0B4C60C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16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4</cp:revision>
  <cp:lastPrinted>2015-11-23T22:52:00Z</cp:lastPrinted>
  <dcterms:created xsi:type="dcterms:W3CDTF">2018-10-06T15:48:00Z</dcterms:created>
  <dcterms:modified xsi:type="dcterms:W3CDTF">2018-10-06T16:04:00Z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