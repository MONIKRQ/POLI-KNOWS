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0"/>
        <w:gridCol w:w="756"/>
        <w:gridCol w:w="1220"/>
        <w:gridCol w:w="4160"/>
        <w:gridCol w:w="738"/>
        <w:gridCol w:w="738"/>
        <w:gridCol w:w="740"/>
      </w:tblGrid>
      <w:tr w:rsidR="004B26BB" w:rsidRPr="00353B28" w:rsidTr="00353B28">
        <w:trPr>
          <w:trHeight w:val="20"/>
        </w:trPr>
        <w:tc>
          <w:tcPr>
            <w:tcW w:w="1130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ACTA</w:t>
            </w:r>
          </w:p>
        </w:tc>
        <w:tc>
          <w:tcPr>
            <w:tcW w:w="350" w:type="pct"/>
            <w:vMerge w:val="restart"/>
            <w:shd w:val="clear" w:color="auto" w:fill="auto"/>
            <w:vAlign w:val="center"/>
          </w:tcPr>
          <w:p w:rsidR="004B26BB" w:rsidRPr="00353B28" w:rsidRDefault="004816FE" w:rsidP="004816F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01</w:t>
            </w:r>
          </w:p>
        </w:tc>
        <w:tc>
          <w:tcPr>
            <w:tcW w:w="565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TEMA</w:t>
            </w:r>
          </w:p>
        </w:tc>
        <w:tc>
          <w:tcPr>
            <w:tcW w:w="1927" w:type="pct"/>
            <w:vMerge w:val="restart"/>
            <w:shd w:val="clear" w:color="auto" w:fill="auto"/>
            <w:vAlign w:val="center"/>
          </w:tcPr>
          <w:p w:rsidR="004B26BB" w:rsidRPr="0092778C" w:rsidRDefault="003E78DC" w:rsidP="003E78DC">
            <w:pPr>
              <w:rPr>
                <w:rFonts w:ascii="Arial Narrow" w:hAnsi="Arial Narrow"/>
                <w:b/>
                <w:szCs w:val="72"/>
              </w:rPr>
            </w:pPr>
            <w:r>
              <w:rPr>
                <w:rFonts w:ascii="Arial Narrow" w:hAnsi="Arial Narrow"/>
                <w:b/>
                <w:szCs w:val="72"/>
              </w:rPr>
              <w:t xml:space="preserve">PROYECTO DE </w:t>
            </w:r>
            <w:r w:rsidR="004816FE">
              <w:rPr>
                <w:rFonts w:ascii="Arial Narrow" w:hAnsi="Arial Narrow"/>
                <w:b/>
                <w:szCs w:val="72"/>
              </w:rPr>
              <w:t>POLI KNOWS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343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4B26BB" w:rsidRPr="00353B28" w:rsidTr="00353B28">
        <w:trPr>
          <w:trHeight w:val="172"/>
        </w:trPr>
        <w:tc>
          <w:tcPr>
            <w:tcW w:w="1130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50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565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27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252E0D" w:rsidP="00252E0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05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252E0D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09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4B26BB" w:rsidRPr="00353B28" w:rsidRDefault="00252E0D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2018</w:t>
            </w:r>
          </w:p>
        </w:tc>
      </w:tr>
    </w:tbl>
    <w:p w:rsidR="004B26BB" w:rsidRPr="00353B28" w:rsidRDefault="004B26BB" w:rsidP="000A2559">
      <w:pPr>
        <w:jc w:val="center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911"/>
        <w:gridCol w:w="1556"/>
        <w:gridCol w:w="1388"/>
        <w:gridCol w:w="1716"/>
        <w:gridCol w:w="2238"/>
        <w:gridCol w:w="1457"/>
      </w:tblGrid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LUGAR:</w:t>
            </w:r>
          </w:p>
        </w:tc>
        <w:tc>
          <w:tcPr>
            <w:tcW w:w="3871" w:type="pct"/>
            <w:gridSpan w:val="5"/>
            <w:vAlign w:val="center"/>
          </w:tcPr>
          <w:p w:rsidR="007A4A8B" w:rsidRPr="0092778C" w:rsidRDefault="00E019A8" w:rsidP="003E78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Sala de Reunión, Watsapp</w:t>
            </w:r>
          </w:p>
        </w:tc>
      </w:tr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HORA:</w:t>
            </w:r>
          </w:p>
        </w:tc>
        <w:tc>
          <w:tcPr>
            <w:tcW w:w="3871" w:type="pct"/>
            <w:gridSpan w:val="5"/>
            <w:vAlign w:val="center"/>
          </w:tcPr>
          <w:p w:rsidR="007A4A8B" w:rsidRPr="0092778C" w:rsidRDefault="00E019A8" w:rsidP="0092778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10:00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p.m</w:t>
            </w:r>
            <w:proofErr w:type="spellEnd"/>
          </w:p>
        </w:tc>
      </w:tr>
      <w:tr w:rsidR="00E52C08" w:rsidRPr="00353B28" w:rsidTr="001C34F1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29" w:type="pct"/>
            <w:gridSpan w:val="2"/>
            <w:shd w:val="clear" w:color="auto" w:fill="C6D9F1"/>
            <w:vAlign w:val="center"/>
          </w:tcPr>
          <w:p w:rsidR="000B169C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OBJETIVO</w:t>
            </w:r>
          </w:p>
        </w:tc>
        <w:tc>
          <w:tcPr>
            <w:tcW w:w="3871" w:type="pct"/>
            <w:gridSpan w:val="5"/>
            <w:vAlign w:val="center"/>
          </w:tcPr>
          <w:p w:rsidR="00F63314" w:rsidRPr="0092778C" w:rsidRDefault="0092778C" w:rsidP="00E019A8">
            <w:pPr>
              <w:rPr>
                <w:rFonts w:ascii="Arial Narrow" w:hAnsi="Arial Narrow"/>
                <w:szCs w:val="72"/>
              </w:rPr>
            </w:pPr>
            <w:r w:rsidRPr="0092778C">
              <w:rPr>
                <w:rFonts w:ascii="Arial Narrow" w:hAnsi="Arial Narrow"/>
                <w:szCs w:val="72"/>
              </w:rPr>
              <w:t xml:space="preserve">Avances y Estado Actual del Proyecto </w:t>
            </w:r>
            <w:r w:rsidR="00E019A8">
              <w:rPr>
                <w:rFonts w:ascii="Arial Narrow" w:hAnsi="Arial Narrow"/>
                <w:szCs w:val="72"/>
              </w:rPr>
              <w:t>POLI KNOWS</w:t>
            </w:r>
          </w:p>
        </w:tc>
      </w:tr>
      <w:tr w:rsidR="005837D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5837D8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AGENDA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:rsidR="008F4DAA" w:rsidRDefault="004816FE" w:rsidP="0092778C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Interacción de la empresa con el cliente</w:t>
            </w:r>
          </w:p>
          <w:p w:rsidR="0092778C" w:rsidRDefault="0092778C" w:rsidP="0092778C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Presentación </w:t>
            </w:r>
            <w:r w:rsidR="004816FE">
              <w:rPr>
                <w:rFonts w:ascii="Calibri" w:hAnsi="Calibri" w:cs="Calibri"/>
                <w:b/>
                <w:sz w:val="22"/>
                <w:szCs w:val="22"/>
              </w:rPr>
              <w:t>al cliente en pro de iniciac</w:t>
            </w:r>
            <w:r w:rsidRPr="0092778C">
              <w:rPr>
                <w:rFonts w:ascii="Calibri" w:hAnsi="Calibri" w:cs="Calibri"/>
                <w:b/>
                <w:sz w:val="22"/>
                <w:szCs w:val="22"/>
              </w:rPr>
              <w:t>ión.</w:t>
            </w:r>
          </w:p>
          <w:p w:rsidR="004C34EA" w:rsidRDefault="004C34EA" w:rsidP="0092778C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Análisis de requerimientos</w:t>
            </w:r>
          </w:p>
          <w:p w:rsidR="004C34EA" w:rsidRDefault="004C34EA" w:rsidP="0092778C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Mockups no funcionales</w:t>
            </w:r>
          </w:p>
          <w:p w:rsidR="007F7BB2" w:rsidRDefault="007F7BB2" w:rsidP="0092778C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Creación del primer Sprint</w:t>
            </w:r>
          </w:p>
          <w:p w:rsidR="004B26BB" w:rsidRPr="00353B28" w:rsidRDefault="004B26BB" w:rsidP="004C34EA">
            <w:pPr>
              <w:ind w:left="7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EE0F01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A06AE1" w:rsidRPr="00353B28" w:rsidRDefault="00F63314" w:rsidP="0092778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DE</w:t>
            </w:r>
            <w:r w:rsidR="0092778C">
              <w:rPr>
                <w:rFonts w:ascii="Calibri" w:hAnsi="Calibri" w:cs="Calibri"/>
                <w:b/>
                <w:sz w:val="22"/>
                <w:szCs w:val="22"/>
              </w:rPr>
              <w:t>SARROLLO DE LA REUNIÓN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vAlign w:val="center"/>
          </w:tcPr>
          <w:p w:rsidR="00E54C4B" w:rsidRPr="00353B28" w:rsidRDefault="00E54C4B" w:rsidP="00A73F43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92778C" w:rsidRDefault="0092778C" w:rsidP="0092778C">
            <w:pPr>
              <w:ind w:left="360"/>
              <w:jc w:val="both"/>
              <w:rPr>
                <w:rFonts w:asciiTheme="minorHAnsi" w:hAnsiTheme="minorHAnsi" w:cs="Arial"/>
                <w:b/>
                <w:sz w:val="22"/>
              </w:rPr>
            </w:pPr>
            <w:r w:rsidRPr="001C34F1">
              <w:rPr>
                <w:rFonts w:asciiTheme="minorHAnsi" w:hAnsiTheme="minorHAnsi" w:cs="Arial"/>
                <w:b/>
                <w:sz w:val="22"/>
              </w:rPr>
              <w:t>Instalación.</w:t>
            </w:r>
          </w:p>
          <w:p w:rsidR="004816FE" w:rsidRPr="001C34F1" w:rsidRDefault="004816FE" w:rsidP="0092778C">
            <w:pPr>
              <w:ind w:left="360"/>
              <w:jc w:val="both"/>
              <w:rPr>
                <w:rFonts w:asciiTheme="minorHAnsi" w:hAnsiTheme="minorHAnsi" w:cs="Arial"/>
                <w:b/>
                <w:sz w:val="22"/>
              </w:rPr>
            </w:pPr>
          </w:p>
          <w:p w:rsidR="0092778C" w:rsidRPr="001C34F1" w:rsidRDefault="007033BC" w:rsidP="0092778C">
            <w:pPr>
              <w:ind w:left="360"/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 w:rsidRPr="001C34F1">
              <w:rPr>
                <w:rFonts w:asciiTheme="minorHAnsi" w:hAnsiTheme="minorHAnsi" w:cs="Arial"/>
                <w:b/>
                <w:color w:val="333333"/>
                <w:sz w:val="22"/>
              </w:rPr>
              <w:t>M</w:t>
            </w:r>
            <w:r>
              <w:rPr>
                <w:rFonts w:asciiTheme="minorHAnsi" w:hAnsiTheme="minorHAnsi" w:cs="Arial"/>
                <w:b/>
                <w:color w:val="333333"/>
                <w:sz w:val="22"/>
              </w:rPr>
              <w:t>ónica</w:t>
            </w:r>
            <w:r w:rsidR="004816FE"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de los </w:t>
            </w:r>
            <w:r>
              <w:rPr>
                <w:rFonts w:asciiTheme="minorHAnsi" w:hAnsiTheme="minorHAnsi" w:cs="Arial"/>
                <w:b/>
                <w:color w:val="333333"/>
                <w:sz w:val="22"/>
              </w:rPr>
              <w:t>Ángeles</w:t>
            </w:r>
            <w:r w:rsidR="004816FE"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Ramírez Quintero</w:t>
            </w:r>
            <w:r w:rsidR="0092778C" w:rsidRPr="001C34F1">
              <w:rPr>
                <w:rFonts w:asciiTheme="minorHAnsi" w:hAnsiTheme="minorHAnsi" w:cs="Arial"/>
                <w:b/>
                <w:color w:val="333333"/>
                <w:sz w:val="22"/>
              </w:rPr>
              <w:t>.</w:t>
            </w:r>
          </w:p>
          <w:p w:rsidR="0092778C" w:rsidRPr="001C34F1" w:rsidRDefault="007033BC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Scrum Manager</w:t>
            </w:r>
          </w:p>
          <w:p w:rsidR="00341615" w:rsidRDefault="00341615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8A2585" w:rsidRDefault="007033BC" w:rsidP="00967840">
            <w:pPr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 w:rsidRPr="007033BC">
              <w:rPr>
                <w:rFonts w:asciiTheme="minorHAnsi" w:hAnsiTheme="minorHAnsi" w:cs="Arial"/>
                <w:b/>
                <w:color w:val="333333"/>
                <w:sz w:val="22"/>
              </w:rPr>
              <w:t>Presentación de la propuesta que se quiere desarrollar</w:t>
            </w:r>
          </w:p>
          <w:p w:rsidR="007033BC" w:rsidRPr="007033BC" w:rsidRDefault="007033BC" w:rsidP="00967840">
            <w:pPr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</w:p>
          <w:p w:rsidR="007033BC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Se necesita llevar a cabo una aplicación en la cual, se facilite el acceso de asesoría en diferentes ámbitos del conocimiento, sin la necesidad de tener que esperar demasiado tiempo y que sea accesible para cualquier persona, dicho esto se ha manifestado la aplicación del proyecto de POLI KNOWS.</w:t>
            </w:r>
          </w:p>
          <w:p w:rsidR="007033BC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Donde se vera implementado la nueva forma de poder acceder en cualquier momento, pactándose y reconociendo que para ser usuario de la aplicación no es necesario el tener un titulo que avale que esta en la capacidad de brindar una ayuda u orientación a cualquier inquietud de los mismos usuarios.</w:t>
            </w:r>
          </w:p>
          <w:p w:rsidR="007033BC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Pr="008A2585" w:rsidRDefault="007033BC" w:rsidP="00967840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63F83" w:rsidRPr="00763F83" w:rsidRDefault="00763F83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</w:tc>
      </w:tr>
      <w:tr w:rsidR="00671D79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671D79" w:rsidRPr="00353B28" w:rsidRDefault="008A2585" w:rsidP="008A258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CIERRE COMITÉ. </w:t>
            </w:r>
            <w:r w:rsidR="004C7943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92778C" w:rsidRPr="001C34F1" w:rsidTr="0092778C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92778C" w:rsidRDefault="0092778C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1C34F1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Interviene la </w:t>
            </w:r>
            <w:r w:rsidR="007033BC">
              <w:rPr>
                <w:rFonts w:asciiTheme="minorHAnsi" w:hAnsiTheme="minorHAnsi" w:cs="Arial"/>
                <w:color w:val="333333"/>
                <w:sz w:val="22"/>
                <w:szCs w:val="22"/>
              </w:rPr>
              <w:t>Scrum Manager Mónica, el proyecto que se realizara será una red social, la cual brindara ayuda y sopor</w:t>
            </w:r>
            <w:r w:rsidR="00E019A8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te, </w:t>
            </w:r>
            <w:bookmarkStart w:id="0" w:name="_GoBack"/>
            <w:bookmarkEnd w:id="0"/>
            <w:r w:rsidR="007F7BB2">
              <w:rPr>
                <w:rFonts w:asciiTheme="minorHAnsi" w:hAnsiTheme="minorHAnsi" w:cs="Arial"/>
                <w:color w:val="333333"/>
                <w:sz w:val="22"/>
                <w:szCs w:val="22"/>
              </w:rPr>
              <w:t>esta</w:t>
            </w:r>
            <w:r w:rsidR="00E019A8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 primera sesión concluye con un compromiso para el desarrollo de ciertas tareas.</w:t>
            </w:r>
          </w:p>
          <w:p w:rsidR="007F7BB2" w:rsidRPr="007F7BB2" w:rsidRDefault="007F7BB2" w:rsidP="007F7BB2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7F7BB2">
              <w:rPr>
                <w:rFonts w:asciiTheme="minorHAnsi" w:hAnsiTheme="minorHAnsi" w:cs="Arial"/>
                <w:color w:val="333333"/>
                <w:sz w:val="22"/>
                <w:szCs w:val="22"/>
              </w:rPr>
              <w:t>Se define un Sprint de tres semana en la cual realizaremos las respectivas entregas</w:t>
            </w:r>
          </w:p>
          <w:p w:rsidR="007F7BB2" w:rsidRDefault="007F7BB2" w:rsidP="007F7BB2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7F7BB2">
              <w:rPr>
                <w:rFonts w:asciiTheme="minorHAnsi" w:hAnsiTheme="minorHAnsi" w:cs="Arial"/>
                <w:color w:val="333333"/>
                <w:sz w:val="22"/>
                <w:szCs w:val="22"/>
              </w:rPr>
              <w:t>22/08/2018</w:t>
            </w:r>
          </w:p>
          <w:p w:rsidR="00763F83" w:rsidRPr="004A6E59" w:rsidRDefault="00763F83" w:rsidP="004A6E59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</w:tr>
      <w:tr w:rsidR="0092778C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7"/>
            <w:shd w:val="clear" w:color="auto" w:fill="C6D9F1"/>
            <w:vAlign w:val="center"/>
          </w:tcPr>
          <w:p w:rsidR="0092778C" w:rsidRPr="00353B28" w:rsidRDefault="0092778C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COMPROMISOS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3288" w:type="pct"/>
            <w:gridSpan w:val="5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TAREAS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037" w:type="pct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RESPONSABLE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C6D9F1"/>
            <w:vAlign w:val="center"/>
          </w:tcPr>
          <w:p w:rsidR="00C1586E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  <w:p w:rsidR="00C1586E" w:rsidRPr="00353B28" w:rsidRDefault="00C1586E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8F4DAA" w:rsidRPr="00353B28" w:rsidRDefault="00E019A8" w:rsidP="00355A3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Diseño de fondo de la aplicación</w:t>
            </w:r>
            <w:r w:rsidR="00355A3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037" w:type="pct"/>
            <w:vAlign w:val="center"/>
          </w:tcPr>
          <w:p w:rsidR="00E019A8" w:rsidRPr="00353B28" w:rsidRDefault="00E019A8" w:rsidP="00E019A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MÓNICA</w:t>
            </w:r>
          </w:p>
        </w:tc>
        <w:tc>
          <w:tcPr>
            <w:tcW w:w="675" w:type="pct"/>
            <w:vAlign w:val="center"/>
          </w:tcPr>
          <w:p w:rsidR="008F4DAA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Cuatro días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0418E4" w:rsidRPr="00353B28" w:rsidRDefault="004C34EA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Recopilar todos los requerimientos que se vean necesarios para el desarrollo del proyecto</w:t>
            </w:r>
          </w:p>
        </w:tc>
        <w:tc>
          <w:tcPr>
            <w:tcW w:w="1037" w:type="pct"/>
            <w:vAlign w:val="center"/>
          </w:tcPr>
          <w:p w:rsidR="000418E4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JUAN</w:t>
            </w:r>
          </w:p>
        </w:tc>
        <w:tc>
          <w:tcPr>
            <w:tcW w:w="675" w:type="pct"/>
            <w:vAlign w:val="center"/>
          </w:tcPr>
          <w:p w:rsidR="000418E4" w:rsidRPr="00353B28" w:rsidRDefault="004C34EA" w:rsidP="00E019A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Cinco</w:t>
            </w:r>
            <w:r w:rsidR="00FC33F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019A8">
              <w:rPr>
                <w:rFonts w:ascii="Calibri" w:hAnsi="Calibri" w:cs="Calibri"/>
                <w:sz w:val="22"/>
                <w:szCs w:val="22"/>
              </w:rPr>
              <w:t>días</w:t>
            </w:r>
            <w:r w:rsidR="00FC33F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tr w:rsidR="00E52C0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08409C" w:rsidRPr="00353B28" w:rsidRDefault="004C34EA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Diseñar un modelo de Entidad Relación</w:t>
            </w:r>
          </w:p>
        </w:tc>
        <w:tc>
          <w:tcPr>
            <w:tcW w:w="1037" w:type="pct"/>
            <w:vAlign w:val="center"/>
          </w:tcPr>
          <w:p w:rsidR="0008409C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DIEGO, DANY</w:t>
            </w:r>
          </w:p>
        </w:tc>
        <w:tc>
          <w:tcPr>
            <w:tcW w:w="675" w:type="pct"/>
            <w:vAlign w:val="center"/>
          </w:tcPr>
          <w:p w:rsidR="0008409C" w:rsidRDefault="0008409C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E019A8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Siete días</w:t>
            </w:r>
          </w:p>
        </w:tc>
      </w:tr>
      <w:tr w:rsidR="00E019A8" w:rsidRPr="00353B28" w:rsidTr="00D92607">
        <w:tblPrEx>
          <w:tblCellMar>
            <w:left w:w="70" w:type="dxa"/>
            <w:right w:w="70" w:type="dxa"/>
          </w:tblCellMar>
        </w:tblPrEx>
        <w:trPr>
          <w:trHeight w:val="567"/>
        </w:trPr>
        <w:tc>
          <w:tcPr>
            <w:tcW w:w="3288" w:type="pct"/>
            <w:gridSpan w:val="5"/>
            <w:vAlign w:val="center"/>
          </w:tcPr>
          <w:p w:rsidR="00E019A8" w:rsidRDefault="004C34EA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Creación de los </w:t>
            </w:r>
            <w:r w:rsidR="00CD0AE5">
              <w:rPr>
                <w:rFonts w:ascii="Calibri" w:hAnsi="Calibri" w:cs="Calibri"/>
                <w:sz w:val="22"/>
                <w:szCs w:val="22"/>
              </w:rPr>
              <w:t>Mockups</w:t>
            </w:r>
          </w:p>
        </w:tc>
        <w:tc>
          <w:tcPr>
            <w:tcW w:w="1037" w:type="pct"/>
            <w:vAlign w:val="center"/>
          </w:tcPr>
          <w:p w:rsidR="00E019A8" w:rsidRPr="00353B2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</w:t>
            </w:r>
          </w:p>
        </w:tc>
        <w:tc>
          <w:tcPr>
            <w:tcW w:w="675" w:type="pct"/>
            <w:vAlign w:val="center"/>
          </w:tcPr>
          <w:p w:rsidR="00E019A8" w:rsidRDefault="00E019A8" w:rsidP="00D926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 acordar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 w:val="restar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PRÓXIMA REUNIÓN</w:t>
            </w:r>
          </w:p>
        </w:tc>
        <w:tc>
          <w:tcPr>
            <w:tcW w:w="1143" w:type="pct"/>
            <w:gridSpan w:val="2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643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</w:t>
            </w:r>
          </w:p>
        </w:tc>
        <w:tc>
          <w:tcPr>
            <w:tcW w:w="2507" w:type="pct"/>
            <w:gridSpan w:val="3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vAlign w:val="center"/>
          </w:tcPr>
          <w:p w:rsidR="00967840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2607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Por acordar con el Fondo.</w:t>
            </w:r>
          </w:p>
          <w:p w:rsidR="00967840" w:rsidRPr="00353B28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43" w:type="pct"/>
            <w:vAlign w:val="center"/>
          </w:tcPr>
          <w:p w:rsidR="00D92607" w:rsidRPr="00353B28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Por definir.</w:t>
            </w:r>
          </w:p>
        </w:tc>
        <w:tc>
          <w:tcPr>
            <w:tcW w:w="2507" w:type="pct"/>
            <w:gridSpan w:val="3"/>
            <w:vAlign w:val="center"/>
          </w:tcPr>
          <w:p w:rsidR="00D92607" w:rsidRPr="00353B28" w:rsidRDefault="00FC33F2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Por </w:t>
            </w:r>
            <w:r w:rsidR="00967840">
              <w:rPr>
                <w:rFonts w:ascii="Calibri" w:hAnsi="Calibri" w:cs="Calibri"/>
                <w:b/>
                <w:sz w:val="22"/>
                <w:szCs w:val="22"/>
              </w:rPr>
              <w:t>definir.</w:t>
            </w:r>
          </w:p>
        </w:tc>
      </w:tr>
    </w:tbl>
    <w:p w:rsidR="00D92607" w:rsidRPr="00353B28" w:rsidRDefault="00D92607" w:rsidP="00411686">
      <w:pPr>
        <w:jc w:val="both"/>
        <w:rPr>
          <w:rFonts w:ascii="Calibri" w:hAnsi="Calibri" w:cs="Calibri"/>
          <w:i/>
          <w:sz w:val="22"/>
          <w:szCs w:val="22"/>
        </w:rPr>
      </w:pPr>
    </w:p>
    <w:p w:rsidR="00411686" w:rsidRDefault="00411686" w:rsidP="004A6E59">
      <w:pPr>
        <w:jc w:val="both"/>
        <w:rPr>
          <w:rFonts w:ascii="Calibri" w:hAnsi="Calibri" w:cs="Calibri"/>
          <w:b/>
          <w:sz w:val="22"/>
          <w:szCs w:val="22"/>
        </w:rPr>
      </w:pPr>
      <w:r w:rsidRPr="00353B28">
        <w:rPr>
          <w:rFonts w:ascii="Calibri" w:hAnsi="Calibri" w:cs="Calibri"/>
          <w:i/>
          <w:sz w:val="22"/>
          <w:szCs w:val="22"/>
        </w:rPr>
        <w:t>Se dio por terminada esta actividad, habiéndose desarrollado los temas contenidos en esta acta y comprometiéndose las partes a cumplir con los compromisos adquiridos en la misma</w:t>
      </w:r>
      <w:r w:rsidR="004A6E59">
        <w:rPr>
          <w:rFonts w:ascii="Calibri" w:hAnsi="Calibri" w:cs="Calibri"/>
          <w:b/>
          <w:sz w:val="22"/>
          <w:szCs w:val="22"/>
        </w:rPr>
        <w:t>.</w:t>
      </w:r>
    </w:p>
    <w:p w:rsidR="004A6E59" w:rsidRPr="004A6E59" w:rsidRDefault="004A6E59" w:rsidP="004A6E59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5830"/>
      </w:tblGrid>
      <w:tr w:rsidR="000A2559" w:rsidRPr="00353B28" w:rsidTr="000A2559">
        <w:trPr>
          <w:cantSplit/>
          <w:trHeight w:val="20"/>
        </w:trPr>
        <w:tc>
          <w:tcPr>
            <w:tcW w:w="5000" w:type="pct"/>
            <w:gridSpan w:val="2"/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ASISTENTES</w:t>
            </w:r>
          </w:p>
        </w:tc>
      </w:tr>
      <w:tr w:rsidR="000A2559" w:rsidRPr="00353B28" w:rsidTr="00763F83">
        <w:trPr>
          <w:cantSplit/>
          <w:trHeight w:val="20"/>
        </w:trPr>
        <w:tc>
          <w:tcPr>
            <w:tcW w:w="2299" w:type="pct"/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701" w:type="pct"/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CARGO/DEPENDENCIA</w:t>
            </w:r>
          </w:p>
        </w:tc>
      </w:tr>
      <w:tr w:rsidR="000A2559" w:rsidRPr="00353B28" w:rsidTr="00763F83">
        <w:trPr>
          <w:cantSplit/>
          <w:trHeight w:val="20"/>
        </w:trPr>
        <w:tc>
          <w:tcPr>
            <w:tcW w:w="2299" w:type="pct"/>
            <w:shd w:val="clear" w:color="auto" w:fill="auto"/>
            <w:vAlign w:val="center"/>
          </w:tcPr>
          <w:p w:rsidR="000A2559" w:rsidRPr="004A6E59" w:rsidRDefault="00E019A8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Mónica Ramírez Quintero</w:t>
            </w:r>
          </w:p>
        </w:tc>
        <w:tc>
          <w:tcPr>
            <w:tcW w:w="2701" w:type="pct"/>
            <w:shd w:val="clear" w:color="auto" w:fill="auto"/>
            <w:vAlign w:val="center"/>
          </w:tcPr>
          <w:p w:rsidR="00B73004" w:rsidRPr="001C34F1" w:rsidRDefault="00B73004" w:rsidP="00B73004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SCRUM MANAGER</w:t>
            </w:r>
          </w:p>
          <w:p w:rsidR="000A2559" w:rsidRPr="004A6E59" w:rsidRDefault="000A2559" w:rsidP="004A6E59">
            <w:pPr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0A2559" w:rsidRPr="00353B28" w:rsidTr="00763F83">
        <w:trPr>
          <w:cantSplit/>
          <w:trHeight w:val="20"/>
        </w:trPr>
        <w:tc>
          <w:tcPr>
            <w:tcW w:w="2299" w:type="pct"/>
            <w:shd w:val="clear" w:color="auto" w:fill="auto"/>
            <w:vAlign w:val="center"/>
          </w:tcPr>
          <w:p w:rsidR="000A2559" w:rsidRPr="004A6E59" w:rsidRDefault="00E019A8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Juan Carlos Ramírez Quintero</w:t>
            </w:r>
          </w:p>
        </w:tc>
        <w:tc>
          <w:tcPr>
            <w:tcW w:w="2701" w:type="pct"/>
            <w:shd w:val="clear" w:color="auto" w:fill="auto"/>
            <w:vAlign w:val="center"/>
          </w:tcPr>
          <w:p w:rsidR="000A2559" w:rsidRPr="004A6E59" w:rsidRDefault="00B73004" w:rsidP="004A6E59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ANALISTA DE REQUERIMIENTOS</w:t>
            </w:r>
          </w:p>
        </w:tc>
      </w:tr>
      <w:tr w:rsidR="004A6E59" w:rsidRPr="004A6E59" w:rsidTr="00763F83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Dany Hoyos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B730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PROGRAMADOR</w:t>
            </w:r>
          </w:p>
        </w:tc>
      </w:tr>
      <w:tr w:rsidR="004A6E59" w:rsidRPr="004A6E59" w:rsidTr="00763F83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Diego </w:t>
            </w:r>
            <w:r w:rsidR="00564968">
              <w:rPr>
                <w:rFonts w:ascii="Calibri" w:hAnsi="Calibri" w:cs="Calibri"/>
                <w:sz w:val="22"/>
                <w:szCs w:val="22"/>
              </w:rPr>
              <w:t>Rodríguez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4A6E5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DISEÑADOR</w:t>
            </w:r>
          </w:p>
        </w:tc>
      </w:tr>
      <w:tr w:rsidR="004A6E59" w:rsidRPr="004A6E59" w:rsidTr="00763F83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 Ramírez Salgado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B730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ANALISTA DE BASE DE DATOS</w:t>
            </w:r>
          </w:p>
        </w:tc>
      </w:tr>
    </w:tbl>
    <w:p w:rsidR="00D92607" w:rsidRPr="004A6E59" w:rsidRDefault="00D92607" w:rsidP="00F96495">
      <w:pPr>
        <w:rPr>
          <w:rFonts w:ascii="Calibri" w:hAnsi="Calibri" w:cs="Calibri"/>
          <w:b/>
          <w:sz w:val="22"/>
          <w:szCs w:val="22"/>
          <w:lang w:val="en-US"/>
        </w:rPr>
      </w:pPr>
    </w:p>
    <w:sectPr w:rsidR="00D92607" w:rsidRPr="004A6E59" w:rsidSect="00D92607">
      <w:headerReference w:type="default" r:id="rId8"/>
      <w:pgSz w:w="12242" w:h="15842" w:code="1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5E6" w:rsidRDefault="00D125E6">
      <w:r>
        <w:separator/>
      </w:r>
    </w:p>
  </w:endnote>
  <w:endnote w:type="continuationSeparator" w:id="0">
    <w:p w:rsidR="00D125E6" w:rsidRDefault="00D12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5E6" w:rsidRDefault="00D125E6">
      <w:r>
        <w:separator/>
      </w:r>
    </w:p>
  </w:footnote>
  <w:footnote w:type="continuationSeparator" w:id="0">
    <w:p w:rsidR="00D125E6" w:rsidRDefault="00D12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46"/>
      <w:gridCol w:w="6151"/>
      <w:gridCol w:w="2195"/>
    </w:tblGrid>
    <w:tr w:rsidR="002F07FB" w:rsidRPr="00353B28" w:rsidTr="00353B28">
      <w:trPr>
        <w:trHeight w:val="20"/>
      </w:trPr>
      <w:tc>
        <w:tcPr>
          <w:tcW w:w="1133" w:type="pct"/>
          <w:vMerge w:val="restart"/>
        </w:tcPr>
        <w:p w:rsidR="002F07FB" w:rsidRPr="00353B28" w:rsidRDefault="002F07FB" w:rsidP="00534F11">
          <w:pPr>
            <w:jc w:val="center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 w:val="restart"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 w:rsidRPr="00353B28">
            <w:rPr>
              <w:rFonts w:ascii="Calibri" w:hAnsi="Calibri" w:cs="Calibri"/>
              <w:b/>
              <w:sz w:val="22"/>
              <w:szCs w:val="22"/>
            </w:rPr>
            <w:t xml:space="preserve">ACTA </w:t>
          </w:r>
          <w:r>
            <w:rPr>
              <w:rFonts w:ascii="Calibri" w:hAnsi="Calibri" w:cs="Calibri"/>
              <w:b/>
              <w:sz w:val="22"/>
              <w:szCs w:val="22"/>
            </w:rPr>
            <w:t xml:space="preserve">DE </w:t>
          </w:r>
          <w:r w:rsidRPr="00353B28">
            <w:rPr>
              <w:rFonts w:ascii="Calibri" w:hAnsi="Calibri" w:cs="Calibri"/>
              <w:b/>
              <w:sz w:val="22"/>
              <w:szCs w:val="22"/>
            </w:rPr>
            <w:t>REUNIÓN</w:t>
          </w:r>
        </w:p>
      </w:tc>
      <w:tc>
        <w:tcPr>
          <w:tcW w:w="1017" w:type="pct"/>
        </w:tcPr>
        <w:p w:rsidR="002F07FB" w:rsidRPr="00C02F49" w:rsidRDefault="002F07FB" w:rsidP="00534F11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Cód.: </w:t>
          </w:r>
          <w:r w:rsidR="004816FE">
            <w:rPr>
              <w:rFonts w:ascii="Calibri" w:hAnsi="Calibri" w:cs="Calibri"/>
              <w:sz w:val="20"/>
              <w:szCs w:val="16"/>
            </w:rPr>
            <w:t>A01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Versión:</w:t>
          </w:r>
          <w:r w:rsidR="004816FE">
            <w:rPr>
              <w:rFonts w:ascii="Calibri" w:hAnsi="Calibri" w:cs="Calibri"/>
              <w:sz w:val="20"/>
              <w:szCs w:val="16"/>
            </w:rPr>
            <w:t>01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52E0D" w:rsidP="00252E0D">
          <w:pPr>
            <w:rPr>
              <w:rFonts w:ascii="Calibri" w:hAnsi="Calibri" w:cs="Calibri"/>
              <w:sz w:val="20"/>
              <w:szCs w:val="16"/>
            </w:rPr>
          </w:pPr>
          <w:r>
            <w:rPr>
              <w:rFonts w:ascii="Calibri" w:hAnsi="Calibri" w:cs="Calibri"/>
              <w:sz w:val="20"/>
              <w:szCs w:val="16"/>
            </w:rPr>
            <w:t>Fecha: 5</w:t>
          </w:r>
          <w:r w:rsidR="004816FE">
            <w:rPr>
              <w:rFonts w:ascii="Calibri" w:hAnsi="Calibri" w:cs="Calibri"/>
              <w:sz w:val="20"/>
              <w:szCs w:val="16"/>
            </w:rPr>
            <w:t>/</w:t>
          </w:r>
          <w:r>
            <w:rPr>
              <w:rFonts w:ascii="Calibri" w:hAnsi="Calibri" w:cs="Calibri"/>
              <w:sz w:val="20"/>
              <w:szCs w:val="16"/>
            </w:rPr>
            <w:t>9</w:t>
          </w:r>
          <w:r w:rsidR="002F07FB" w:rsidRPr="00C02F49">
            <w:rPr>
              <w:rFonts w:ascii="Calibri" w:hAnsi="Calibri" w:cs="Calibri"/>
              <w:sz w:val="20"/>
              <w:szCs w:val="16"/>
            </w:rPr>
            <w:t>/201</w:t>
          </w:r>
          <w:r>
            <w:rPr>
              <w:rFonts w:ascii="Calibri" w:hAnsi="Calibri" w:cs="Calibri"/>
              <w:sz w:val="20"/>
              <w:szCs w:val="16"/>
            </w:rPr>
            <w:t>8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Aprobó: </w:t>
          </w:r>
          <w:r w:rsidR="004816FE">
            <w:rPr>
              <w:rFonts w:ascii="Calibri" w:hAnsi="Calibri" w:cs="Calibri"/>
              <w:sz w:val="20"/>
              <w:szCs w:val="16"/>
            </w:rPr>
            <w:t>POLI KNOWS</w:t>
          </w:r>
        </w:p>
      </w:tc>
    </w:tr>
  </w:tbl>
  <w:p w:rsidR="002F07FB" w:rsidRPr="00FE4E54" w:rsidRDefault="002F07FB">
    <w:pPr>
      <w:pStyle w:val="Encabezado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50A0E"/>
    <w:multiLevelType w:val="hybridMultilevel"/>
    <w:tmpl w:val="E4B47D7A"/>
    <w:lvl w:ilvl="0" w:tplc="8D8824B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A11693"/>
    <w:multiLevelType w:val="hybridMultilevel"/>
    <w:tmpl w:val="883272AC"/>
    <w:lvl w:ilvl="0" w:tplc="85F0CC20">
      <w:start w:val="5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8A1318"/>
    <w:multiLevelType w:val="hybridMultilevel"/>
    <w:tmpl w:val="8CDAEBAC"/>
    <w:lvl w:ilvl="0" w:tplc="B9C64F24">
      <w:start w:val="3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B4EB8"/>
    <w:multiLevelType w:val="hybridMultilevel"/>
    <w:tmpl w:val="3F5AD4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D00ECF"/>
    <w:multiLevelType w:val="hybridMultilevel"/>
    <w:tmpl w:val="958241A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E7E3069"/>
    <w:multiLevelType w:val="hybridMultilevel"/>
    <w:tmpl w:val="399459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2E0FFA"/>
    <w:multiLevelType w:val="hybridMultilevel"/>
    <w:tmpl w:val="4D90F4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156C92"/>
    <w:multiLevelType w:val="hybridMultilevel"/>
    <w:tmpl w:val="C1D6D3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B828FA"/>
    <w:multiLevelType w:val="hybridMultilevel"/>
    <w:tmpl w:val="50C406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FDD111A"/>
    <w:multiLevelType w:val="hybridMultilevel"/>
    <w:tmpl w:val="F60CD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D555AB"/>
    <w:multiLevelType w:val="hybridMultilevel"/>
    <w:tmpl w:val="8A94EF3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218F1"/>
    <w:multiLevelType w:val="hybridMultilevel"/>
    <w:tmpl w:val="F23A2A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A9B431B"/>
    <w:multiLevelType w:val="hybridMultilevel"/>
    <w:tmpl w:val="9B36DD64"/>
    <w:lvl w:ilvl="0" w:tplc="E2B85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3A48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8DE6BA5"/>
    <w:multiLevelType w:val="hybridMultilevel"/>
    <w:tmpl w:val="5F50FCE0"/>
    <w:lvl w:ilvl="0" w:tplc="B6128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8360">
      <w:start w:val="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E4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A0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6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0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0A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8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C5F3CD9"/>
    <w:multiLevelType w:val="hybridMultilevel"/>
    <w:tmpl w:val="0780F7C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C9B59AB"/>
    <w:multiLevelType w:val="hybridMultilevel"/>
    <w:tmpl w:val="5A4475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4FE7448"/>
    <w:multiLevelType w:val="hybridMultilevel"/>
    <w:tmpl w:val="186AFF82"/>
    <w:lvl w:ilvl="0" w:tplc="7F14C7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F95A38"/>
    <w:multiLevelType w:val="multilevel"/>
    <w:tmpl w:val="DC564D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0A34FC5"/>
    <w:multiLevelType w:val="multilevel"/>
    <w:tmpl w:val="7646EFD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54A33678"/>
    <w:multiLevelType w:val="hybridMultilevel"/>
    <w:tmpl w:val="8B3AA5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5C4A12"/>
    <w:multiLevelType w:val="hybridMultilevel"/>
    <w:tmpl w:val="8E4472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924C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2F112DF"/>
    <w:multiLevelType w:val="hybridMultilevel"/>
    <w:tmpl w:val="2D42C1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C170C8"/>
    <w:multiLevelType w:val="hybridMultilevel"/>
    <w:tmpl w:val="E7DC951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71395A94"/>
    <w:multiLevelType w:val="hybridMultilevel"/>
    <w:tmpl w:val="FFF2AA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4EE1FCB"/>
    <w:multiLevelType w:val="hybridMultilevel"/>
    <w:tmpl w:val="39389486"/>
    <w:lvl w:ilvl="0" w:tplc="460CC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CA53C8"/>
    <w:multiLevelType w:val="hybridMultilevel"/>
    <w:tmpl w:val="EA4864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8A32B5"/>
    <w:multiLevelType w:val="hybridMultilevel"/>
    <w:tmpl w:val="87622C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FBE6524"/>
    <w:multiLevelType w:val="hybridMultilevel"/>
    <w:tmpl w:val="A5EAB3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5"/>
  </w:num>
  <w:num w:numId="3">
    <w:abstractNumId w:val="23"/>
  </w:num>
  <w:num w:numId="4">
    <w:abstractNumId w:val="25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27"/>
  </w:num>
  <w:num w:numId="11">
    <w:abstractNumId w:val="17"/>
  </w:num>
  <w:num w:numId="12">
    <w:abstractNumId w:val="4"/>
  </w:num>
  <w:num w:numId="13">
    <w:abstractNumId w:val="15"/>
  </w:num>
  <w:num w:numId="14">
    <w:abstractNumId w:val="13"/>
  </w:num>
  <w:num w:numId="15">
    <w:abstractNumId w:val="2"/>
  </w:num>
  <w:num w:numId="16">
    <w:abstractNumId w:val="19"/>
  </w:num>
  <w:num w:numId="17">
    <w:abstractNumId w:val="11"/>
  </w:num>
  <w:num w:numId="18">
    <w:abstractNumId w:val="3"/>
  </w:num>
  <w:num w:numId="19">
    <w:abstractNumId w:val="18"/>
  </w:num>
  <w:num w:numId="20">
    <w:abstractNumId w:val="28"/>
  </w:num>
  <w:num w:numId="21">
    <w:abstractNumId w:val="21"/>
  </w:num>
  <w:num w:numId="22">
    <w:abstractNumId w:val="12"/>
  </w:num>
  <w:num w:numId="23">
    <w:abstractNumId w:val="9"/>
  </w:num>
  <w:num w:numId="24">
    <w:abstractNumId w:val="14"/>
  </w:num>
  <w:num w:numId="25">
    <w:abstractNumId w:val="16"/>
  </w:num>
  <w:num w:numId="26">
    <w:abstractNumId w:val="6"/>
  </w:num>
  <w:num w:numId="27">
    <w:abstractNumId w:val="20"/>
  </w:num>
  <w:num w:numId="28">
    <w:abstractNumId w:val="24"/>
  </w:num>
  <w:num w:numId="29">
    <w:abstractNumId w:val="2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8C"/>
    <w:rsid w:val="000106FE"/>
    <w:rsid w:val="00013776"/>
    <w:rsid w:val="0001570C"/>
    <w:rsid w:val="0002026C"/>
    <w:rsid w:val="000418E4"/>
    <w:rsid w:val="000576B4"/>
    <w:rsid w:val="00061A2C"/>
    <w:rsid w:val="00065636"/>
    <w:rsid w:val="00067323"/>
    <w:rsid w:val="00075324"/>
    <w:rsid w:val="00075620"/>
    <w:rsid w:val="00082B9D"/>
    <w:rsid w:val="00083BCB"/>
    <w:rsid w:val="0008409C"/>
    <w:rsid w:val="000A1FA2"/>
    <w:rsid w:val="000A2559"/>
    <w:rsid w:val="000B169C"/>
    <w:rsid w:val="000B48ED"/>
    <w:rsid w:val="000B592E"/>
    <w:rsid w:val="000C137B"/>
    <w:rsid w:val="000D5AA5"/>
    <w:rsid w:val="000D7D21"/>
    <w:rsid w:val="000F433B"/>
    <w:rsid w:val="0013026D"/>
    <w:rsid w:val="00132330"/>
    <w:rsid w:val="00156645"/>
    <w:rsid w:val="0015725F"/>
    <w:rsid w:val="001943B4"/>
    <w:rsid w:val="00195F00"/>
    <w:rsid w:val="001A5088"/>
    <w:rsid w:val="001A63DE"/>
    <w:rsid w:val="001A7BE6"/>
    <w:rsid w:val="001B37A0"/>
    <w:rsid w:val="001C0B5D"/>
    <w:rsid w:val="001C0CB2"/>
    <w:rsid w:val="001C34F1"/>
    <w:rsid w:val="001C5953"/>
    <w:rsid w:val="001D3B0F"/>
    <w:rsid w:val="001D5402"/>
    <w:rsid w:val="001E3DEB"/>
    <w:rsid w:val="001F535B"/>
    <w:rsid w:val="0020074A"/>
    <w:rsid w:val="00203FCD"/>
    <w:rsid w:val="00206D76"/>
    <w:rsid w:val="00233A23"/>
    <w:rsid w:val="00246349"/>
    <w:rsid w:val="00247D04"/>
    <w:rsid w:val="00252E0D"/>
    <w:rsid w:val="00254195"/>
    <w:rsid w:val="00254E19"/>
    <w:rsid w:val="00260DDC"/>
    <w:rsid w:val="00271768"/>
    <w:rsid w:val="002735CE"/>
    <w:rsid w:val="00281389"/>
    <w:rsid w:val="0029398A"/>
    <w:rsid w:val="002B21CD"/>
    <w:rsid w:val="002B3402"/>
    <w:rsid w:val="002C5BEB"/>
    <w:rsid w:val="002D0C0B"/>
    <w:rsid w:val="002D309E"/>
    <w:rsid w:val="002E1E26"/>
    <w:rsid w:val="002E7840"/>
    <w:rsid w:val="002F07FB"/>
    <w:rsid w:val="002F74FD"/>
    <w:rsid w:val="00304A79"/>
    <w:rsid w:val="003158C5"/>
    <w:rsid w:val="00324723"/>
    <w:rsid w:val="00334F22"/>
    <w:rsid w:val="00341615"/>
    <w:rsid w:val="00353B28"/>
    <w:rsid w:val="00355A3E"/>
    <w:rsid w:val="00356C6E"/>
    <w:rsid w:val="0038584F"/>
    <w:rsid w:val="00386184"/>
    <w:rsid w:val="003966F7"/>
    <w:rsid w:val="003A4100"/>
    <w:rsid w:val="003C0B7B"/>
    <w:rsid w:val="003C5A56"/>
    <w:rsid w:val="003E3C82"/>
    <w:rsid w:val="003E6BBD"/>
    <w:rsid w:val="003E78DC"/>
    <w:rsid w:val="0040611A"/>
    <w:rsid w:val="00411686"/>
    <w:rsid w:val="004249FC"/>
    <w:rsid w:val="00426665"/>
    <w:rsid w:val="00427B43"/>
    <w:rsid w:val="00434346"/>
    <w:rsid w:val="00434C35"/>
    <w:rsid w:val="004468F9"/>
    <w:rsid w:val="004656E5"/>
    <w:rsid w:val="004816FE"/>
    <w:rsid w:val="00484BF8"/>
    <w:rsid w:val="00494C38"/>
    <w:rsid w:val="004A357C"/>
    <w:rsid w:val="004A6E59"/>
    <w:rsid w:val="004B26BB"/>
    <w:rsid w:val="004B630F"/>
    <w:rsid w:val="004C1784"/>
    <w:rsid w:val="004C34EA"/>
    <w:rsid w:val="004C7943"/>
    <w:rsid w:val="004E0AE9"/>
    <w:rsid w:val="004F1C2B"/>
    <w:rsid w:val="004F66C5"/>
    <w:rsid w:val="004F7281"/>
    <w:rsid w:val="00510E3E"/>
    <w:rsid w:val="00520CEB"/>
    <w:rsid w:val="00531F23"/>
    <w:rsid w:val="00532EB4"/>
    <w:rsid w:val="00534F11"/>
    <w:rsid w:val="00542474"/>
    <w:rsid w:val="00544477"/>
    <w:rsid w:val="00562359"/>
    <w:rsid w:val="00563340"/>
    <w:rsid w:val="00564968"/>
    <w:rsid w:val="00576AE6"/>
    <w:rsid w:val="00581D6F"/>
    <w:rsid w:val="00582571"/>
    <w:rsid w:val="005837D8"/>
    <w:rsid w:val="0059018C"/>
    <w:rsid w:val="00591231"/>
    <w:rsid w:val="00592F84"/>
    <w:rsid w:val="00595C30"/>
    <w:rsid w:val="005A78FF"/>
    <w:rsid w:val="005A7E2D"/>
    <w:rsid w:val="005B67DB"/>
    <w:rsid w:val="005C3D57"/>
    <w:rsid w:val="005C79B9"/>
    <w:rsid w:val="005D0FF0"/>
    <w:rsid w:val="005E6922"/>
    <w:rsid w:val="00600663"/>
    <w:rsid w:val="006022D1"/>
    <w:rsid w:val="00612B63"/>
    <w:rsid w:val="00616201"/>
    <w:rsid w:val="00622DE6"/>
    <w:rsid w:val="0062576D"/>
    <w:rsid w:val="00627439"/>
    <w:rsid w:val="006379A4"/>
    <w:rsid w:val="00637EB3"/>
    <w:rsid w:val="00642237"/>
    <w:rsid w:val="00642A28"/>
    <w:rsid w:val="00670065"/>
    <w:rsid w:val="00670547"/>
    <w:rsid w:val="00670979"/>
    <w:rsid w:val="00671D79"/>
    <w:rsid w:val="006975EF"/>
    <w:rsid w:val="006A3BB6"/>
    <w:rsid w:val="006B2663"/>
    <w:rsid w:val="006B6C47"/>
    <w:rsid w:val="006D0912"/>
    <w:rsid w:val="006D3CB2"/>
    <w:rsid w:val="006F188C"/>
    <w:rsid w:val="007033BC"/>
    <w:rsid w:val="00706410"/>
    <w:rsid w:val="00710072"/>
    <w:rsid w:val="007235B1"/>
    <w:rsid w:val="00734415"/>
    <w:rsid w:val="00740E2E"/>
    <w:rsid w:val="00742C51"/>
    <w:rsid w:val="0075300C"/>
    <w:rsid w:val="00753151"/>
    <w:rsid w:val="00760104"/>
    <w:rsid w:val="00763F83"/>
    <w:rsid w:val="00770219"/>
    <w:rsid w:val="00775EC2"/>
    <w:rsid w:val="007762B1"/>
    <w:rsid w:val="00776FEE"/>
    <w:rsid w:val="00781A30"/>
    <w:rsid w:val="00792636"/>
    <w:rsid w:val="00793704"/>
    <w:rsid w:val="0079667A"/>
    <w:rsid w:val="0079714C"/>
    <w:rsid w:val="007A4A8B"/>
    <w:rsid w:val="007B7885"/>
    <w:rsid w:val="007C55C0"/>
    <w:rsid w:val="007C56AC"/>
    <w:rsid w:val="007E5ECE"/>
    <w:rsid w:val="007E6259"/>
    <w:rsid w:val="007F7BB2"/>
    <w:rsid w:val="00800175"/>
    <w:rsid w:val="00823CAE"/>
    <w:rsid w:val="00840EBA"/>
    <w:rsid w:val="00851751"/>
    <w:rsid w:val="0086138C"/>
    <w:rsid w:val="00883104"/>
    <w:rsid w:val="008A2585"/>
    <w:rsid w:val="008B1EE5"/>
    <w:rsid w:val="008B44B2"/>
    <w:rsid w:val="008C0015"/>
    <w:rsid w:val="008C6F8D"/>
    <w:rsid w:val="008D57CC"/>
    <w:rsid w:val="008E0AF4"/>
    <w:rsid w:val="008E1E57"/>
    <w:rsid w:val="008F3F22"/>
    <w:rsid w:val="008F4DAA"/>
    <w:rsid w:val="00900AF1"/>
    <w:rsid w:val="00914E73"/>
    <w:rsid w:val="0092778C"/>
    <w:rsid w:val="00932DCA"/>
    <w:rsid w:val="00934550"/>
    <w:rsid w:val="00963D62"/>
    <w:rsid w:val="00966D7B"/>
    <w:rsid w:val="00967840"/>
    <w:rsid w:val="00967CBD"/>
    <w:rsid w:val="009709AD"/>
    <w:rsid w:val="00974570"/>
    <w:rsid w:val="00974CAD"/>
    <w:rsid w:val="009A4DF6"/>
    <w:rsid w:val="009B50CA"/>
    <w:rsid w:val="009B6B25"/>
    <w:rsid w:val="009D15CE"/>
    <w:rsid w:val="009F0B58"/>
    <w:rsid w:val="00A016F6"/>
    <w:rsid w:val="00A01EC4"/>
    <w:rsid w:val="00A02262"/>
    <w:rsid w:val="00A06AE1"/>
    <w:rsid w:val="00A54038"/>
    <w:rsid w:val="00A73F43"/>
    <w:rsid w:val="00A80097"/>
    <w:rsid w:val="00A92F00"/>
    <w:rsid w:val="00AA1E9D"/>
    <w:rsid w:val="00AA48D2"/>
    <w:rsid w:val="00AB23A4"/>
    <w:rsid w:val="00AB2FDC"/>
    <w:rsid w:val="00AC506B"/>
    <w:rsid w:val="00AC7905"/>
    <w:rsid w:val="00AC7EE7"/>
    <w:rsid w:val="00AD16F1"/>
    <w:rsid w:val="00AE12A0"/>
    <w:rsid w:val="00AE6400"/>
    <w:rsid w:val="00B1238E"/>
    <w:rsid w:val="00B13654"/>
    <w:rsid w:val="00B13AE2"/>
    <w:rsid w:val="00B17E75"/>
    <w:rsid w:val="00B32F80"/>
    <w:rsid w:val="00B35154"/>
    <w:rsid w:val="00B36783"/>
    <w:rsid w:val="00B378DB"/>
    <w:rsid w:val="00B40AF2"/>
    <w:rsid w:val="00B47BDC"/>
    <w:rsid w:val="00B5772B"/>
    <w:rsid w:val="00B57E86"/>
    <w:rsid w:val="00B73004"/>
    <w:rsid w:val="00B77611"/>
    <w:rsid w:val="00B83822"/>
    <w:rsid w:val="00B9355D"/>
    <w:rsid w:val="00BA338E"/>
    <w:rsid w:val="00BC3358"/>
    <w:rsid w:val="00BC3BAC"/>
    <w:rsid w:val="00BD2823"/>
    <w:rsid w:val="00BE2660"/>
    <w:rsid w:val="00BE6E9D"/>
    <w:rsid w:val="00BF37E9"/>
    <w:rsid w:val="00BF4AB6"/>
    <w:rsid w:val="00C02611"/>
    <w:rsid w:val="00C02F49"/>
    <w:rsid w:val="00C138AD"/>
    <w:rsid w:val="00C1586E"/>
    <w:rsid w:val="00C25E20"/>
    <w:rsid w:val="00C2797B"/>
    <w:rsid w:val="00C27A60"/>
    <w:rsid w:val="00C4604D"/>
    <w:rsid w:val="00C50D75"/>
    <w:rsid w:val="00C5300B"/>
    <w:rsid w:val="00C534B4"/>
    <w:rsid w:val="00C553FD"/>
    <w:rsid w:val="00C63F5C"/>
    <w:rsid w:val="00C6787B"/>
    <w:rsid w:val="00C83740"/>
    <w:rsid w:val="00C972E7"/>
    <w:rsid w:val="00CA3EB5"/>
    <w:rsid w:val="00CA5808"/>
    <w:rsid w:val="00CB59C1"/>
    <w:rsid w:val="00CC155F"/>
    <w:rsid w:val="00CC2D1D"/>
    <w:rsid w:val="00CC3B7D"/>
    <w:rsid w:val="00CC3D0E"/>
    <w:rsid w:val="00CD0AE5"/>
    <w:rsid w:val="00CD5234"/>
    <w:rsid w:val="00CD769F"/>
    <w:rsid w:val="00CD7945"/>
    <w:rsid w:val="00CE7879"/>
    <w:rsid w:val="00CF1E5F"/>
    <w:rsid w:val="00CF5D82"/>
    <w:rsid w:val="00D00644"/>
    <w:rsid w:val="00D10E02"/>
    <w:rsid w:val="00D125E6"/>
    <w:rsid w:val="00D21BD2"/>
    <w:rsid w:val="00D22C4F"/>
    <w:rsid w:val="00D54A49"/>
    <w:rsid w:val="00D642D7"/>
    <w:rsid w:val="00D81EA9"/>
    <w:rsid w:val="00D87443"/>
    <w:rsid w:val="00D92607"/>
    <w:rsid w:val="00D969A8"/>
    <w:rsid w:val="00DB3DEC"/>
    <w:rsid w:val="00DB713D"/>
    <w:rsid w:val="00DC0970"/>
    <w:rsid w:val="00DC409C"/>
    <w:rsid w:val="00DD7E6D"/>
    <w:rsid w:val="00DE3B62"/>
    <w:rsid w:val="00DE4EC4"/>
    <w:rsid w:val="00DF31C1"/>
    <w:rsid w:val="00E019A8"/>
    <w:rsid w:val="00E06093"/>
    <w:rsid w:val="00E1181D"/>
    <w:rsid w:val="00E16779"/>
    <w:rsid w:val="00E2541E"/>
    <w:rsid w:val="00E26B3B"/>
    <w:rsid w:val="00E33234"/>
    <w:rsid w:val="00E43ECD"/>
    <w:rsid w:val="00E45CFC"/>
    <w:rsid w:val="00E52C08"/>
    <w:rsid w:val="00E54C4B"/>
    <w:rsid w:val="00E5744B"/>
    <w:rsid w:val="00E70A01"/>
    <w:rsid w:val="00E74B7D"/>
    <w:rsid w:val="00EA0CC5"/>
    <w:rsid w:val="00EA5E40"/>
    <w:rsid w:val="00EB76D8"/>
    <w:rsid w:val="00EC47D8"/>
    <w:rsid w:val="00EC524B"/>
    <w:rsid w:val="00ED20D0"/>
    <w:rsid w:val="00EE0F01"/>
    <w:rsid w:val="00EF43F6"/>
    <w:rsid w:val="00EF4640"/>
    <w:rsid w:val="00F0299E"/>
    <w:rsid w:val="00F12390"/>
    <w:rsid w:val="00F151DE"/>
    <w:rsid w:val="00F169D0"/>
    <w:rsid w:val="00F23DEE"/>
    <w:rsid w:val="00F26ADE"/>
    <w:rsid w:val="00F34276"/>
    <w:rsid w:val="00F45D44"/>
    <w:rsid w:val="00F6003E"/>
    <w:rsid w:val="00F61DC2"/>
    <w:rsid w:val="00F63314"/>
    <w:rsid w:val="00F635BD"/>
    <w:rsid w:val="00F65FAC"/>
    <w:rsid w:val="00F66A7F"/>
    <w:rsid w:val="00F70138"/>
    <w:rsid w:val="00F7183C"/>
    <w:rsid w:val="00F72CE0"/>
    <w:rsid w:val="00F763FE"/>
    <w:rsid w:val="00F843D8"/>
    <w:rsid w:val="00F963F7"/>
    <w:rsid w:val="00F96495"/>
    <w:rsid w:val="00F96F94"/>
    <w:rsid w:val="00FC33F2"/>
    <w:rsid w:val="00FC38AE"/>
    <w:rsid w:val="00FE2B5A"/>
    <w:rsid w:val="00FE4E54"/>
    <w:rsid w:val="00FF3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06E3833B-56AC-4C5C-9951-864F75B7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1"/>
    <w:pPr>
      <w:autoSpaceDE w:val="0"/>
      <w:autoSpaceDN w:val="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Ttulo2">
    <w:name w:val="heading 2"/>
    <w:basedOn w:val="Normal"/>
    <w:next w:val="Normal"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Ttulo3">
    <w:name w:val="heading 3"/>
    <w:basedOn w:val="Normal"/>
    <w:next w:val="Normal"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Ttulo5">
    <w:name w:val="heading 5"/>
    <w:basedOn w:val="Normal"/>
    <w:next w:val="Normal"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 w:eastAsia="es-ES"/>
    </w:rPr>
  </w:style>
  <w:style w:type="table" w:styleId="Tablaconcuadrcula">
    <w:name w:val="Table Grid"/>
    <w:basedOn w:val="Tablanormal"/>
    <w:rsid w:val="00F843D8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Encabezado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F34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4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 w:eastAsia="es-ES"/>
    </w:rPr>
  </w:style>
  <w:style w:type="paragraph" w:styleId="Textonotapie">
    <w:name w:val="footnote text"/>
    <w:basedOn w:val="Normal"/>
    <w:link w:val="TextonotapieCar"/>
    <w:rsid w:val="009F0B5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F0B58"/>
  </w:style>
  <w:style w:type="character" w:styleId="Refdenotaalpie">
    <w:name w:val="footnote reference"/>
    <w:basedOn w:val="Fuentedeprrafopredeter"/>
    <w:rsid w:val="009F0B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9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97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2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3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05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ORMATOS%20C&#193;MARA\GC-F-02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18D89-EB52-47E4-AF3F-2BC810704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GC-F-02 Acta de Reunión.dot</Template>
  <TotalTime>5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ACTA DE REUNIONES</vt:lpstr>
    </vt:vector>
  </TitlesOfParts>
  <Company>FAMILIA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REUNIONES</dc:title>
  <dc:creator>roger de jesus de avila suarez</dc:creator>
  <cp:lastModifiedBy>RAMiREZ SALGADO NORMAN DANILO</cp:lastModifiedBy>
  <cp:revision>6</cp:revision>
  <cp:lastPrinted>2015-11-23T22:52:00Z</cp:lastPrinted>
  <dcterms:created xsi:type="dcterms:W3CDTF">2018-09-22T14:15:00Z</dcterms:created>
  <dcterms:modified xsi:type="dcterms:W3CDTF">2018-09-22T16:35:00Z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1649154510</vt:i4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/>
  </property>
</Properties>
</file>