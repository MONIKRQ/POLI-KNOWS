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C31B6A" w:rsidP="0077655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06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650327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C31B6A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5411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650327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Skype</w:t>
            </w:r>
            <w:r w:rsidR="00382F3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382F30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:00 </w:t>
            </w:r>
            <w:r w:rsidR="00D7124D">
              <w:rPr>
                <w:rFonts w:ascii="Calibri" w:hAnsi="Calibri" w:cs="Calibri"/>
                <w:sz w:val="22"/>
                <w:szCs w:val="22"/>
              </w:rPr>
              <w:t>p.m.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3"/>
            <w:vAlign w:val="center"/>
          </w:tcPr>
          <w:p w:rsidR="00F63314" w:rsidRPr="0092778C" w:rsidRDefault="00C31B6A" w:rsidP="00E019A8">
            <w:pPr>
              <w:rPr>
                <w:rFonts w:ascii="Arial Narrow" w:hAnsi="Arial Narrow"/>
                <w:szCs w:val="72"/>
              </w:rPr>
            </w:pPr>
            <w:r>
              <w:rPr>
                <w:rFonts w:ascii="Arial Narrow" w:hAnsi="Arial Narrow"/>
                <w:szCs w:val="72"/>
              </w:rPr>
              <w:t>Inicio del sprint #3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C31B6A" w:rsidRDefault="00C31B6A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Planeación del sprint número 3.</w:t>
            </w:r>
          </w:p>
          <w:p w:rsidR="00C31B6A" w:rsidRDefault="00C31B6A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Asignación de tareas.</w:t>
            </w:r>
          </w:p>
          <w:p w:rsidR="00D7124D" w:rsidRPr="00D7124D" w:rsidRDefault="00C31B6A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Definición de roles. </w:t>
            </w:r>
            <w:r w:rsidR="008B3B7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C31B6A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Diego Rodríguez.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</w:t>
            </w:r>
            <w:r w:rsidR="008B3B78">
              <w:rPr>
                <w:rFonts w:asciiTheme="minorHAnsi" w:hAnsiTheme="minorHAnsi" w:cs="Arial"/>
                <w:b/>
                <w:color w:val="333333"/>
                <w:sz w:val="22"/>
              </w:rPr>
              <w:t>Master</w:t>
            </w:r>
          </w:p>
          <w:p w:rsidR="00341615" w:rsidRDefault="00341615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76552" w:rsidRDefault="00096851" w:rsidP="0009685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realiza asignación de tareas para el tercer sprint,</w:t>
            </w:r>
          </w:p>
          <w:p w:rsidR="00096851" w:rsidRDefault="00096851" w:rsidP="0009685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asignan los roles. </w:t>
            </w:r>
          </w:p>
          <w:p w:rsidR="00096851" w:rsidRPr="00096851" w:rsidRDefault="00096851" w:rsidP="0009685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Y se actualiza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dashboard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en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zenhub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con los puntos de historia y responsable. </w:t>
            </w: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8A2585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0968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650327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11</w:t>
            </w:r>
            <w:bookmarkStart w:id="0" w:name="_GoBack"/>
            <w:bookmarkEnd w:id="0"/>
            <w:r w:rsidR="00D7124D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="00096851">
              <w:rPr>
                <w:rFonts w:ascii="Calibri" w:hAnsi="Calibri" w:cs="Calibri"/>
                <w:b/>
                <w:sz w:val="22"/>
                <w:szCs w:val="22"/>
              </w:rPr>
              <w:t>10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/2018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650327" w:rsidP="005266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08:00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p</w:t>
            </w:r>
            <w:r w:rsidR="005266D8">
              <w:rPr>
                <w:rFonts w:ascii="Calibri" w:hAnsi="Calibri" w:cs="Calibri"/>
                <w:b/>
                <w:sz w:val="22"/>
                <w:szCs w:val="22"/>
              </w:rPr>
              <w:t>M</w:t>
            </w:r>
            <w:proofErr w:type="spellEnd"/>
          </w:p>
        </w:tc>
        <w:tc>
          <w:tcPr>
            <w:tcW w:w="2507" w:type="pct"/>
            <w:vAlign w:val="center"/>
          </w:tcPr>
          <w:p w:rsidR="00D92607" w:rsidRPr="00353B28" w:rsidRDefault="00650327" w:rsidP="005266D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Skype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776552">
        <w:trPr>
          <w:cantSplit/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096851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 Rodriguez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776552" w:rsidRDefault="00B73004" w:rsidP="0009685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SCRUM </w:t>
            </w:r>
            <w:r w:rsidR="00096851">
              <w:rPr>
                <w:rFonts w:ascii="Calibri" w:hAnsi="Calibri" w:cs="Calibri"/>
                <w:color w:val="000000"/>
                <w:sz w:val="22"/>
                <w:szCs w:val="22"/>
              </w:rPr>
              <w:t>MASTER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5266D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5266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Danny Hoyos</w:t>
            </w:r>
            <w:r w:rsidR="005266D8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PROGRAMADOR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 Ramírez.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PRUEBAS/DOCUMENTACION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B53" w:rsidRDefault="000A0B53">
      <w:r>
        <w:separator/>
      </w:r>
    </w:p>
  </w:endnote>
  <w:endnote w:type="continuationSeparator" w:id="0">
    <w:p w:rsidR="000A0B53" w:rsidRDefault="000A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B53" w:rsidRDefault="000A0B53">
      <w:r>
        <w:separator/>
      </w:r>
    </w:p>
  </w:footnote>
  <w:footnote w:type="continuationSeparator" w:id="0">
    <w:p w:rsidR="000A0B53" w:rsidRDefault="000A0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5749C"/>
    <w:multiLevelType w:val="hybridMultilevel"/>
    <w:tmpl w:val="7EEA7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2531E"/>
    <w:multiLevelType w:val="hybridMultilevel"/>
    <w:tmpl w:val="09401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184D00"/>
    <w:multiLevelType w:val="hybridMultilevel"/>
    <w:tmpl w:val="7F067E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A5B03C9"/>
    <w:multiLevelType w:val="hybridMultilevel"/>
    <w:tmpl w:val="DEE470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A75889"/>
    <w:multiLevelType w:val="hybridMultilevel"/>
    <w:tmpl w:val="90A8E6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5"/>
  </w:num>
  <w:num w:numId="3">
    <w:abstractNumId w:val="26"/>
  </w:num>
  <w:num w:numId="4">
    <w:abstractNumId w:val="30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32"/>
  </w:num>
  <w:num w:numId="11">
    <w:abstractNumId w:val="20"/>
  </w:num>
  <w:num w:numId="12">
    <w:abstractNumId w:val="4"/>
  </w:num>
  <w:num w:numId="13">
    <w:abstractNumId w:val="17"/>
  </w:num>
  <w:num w:numId="14">
    <w:abstractNumId w:val="15"/>
  </w:num>
  <w:num w:numId="15">
    <w:abstractNumId w:val="2"/>
  </w:num>
  <w:num w:numId="16">
    <w:abstractNumId w:val="22"/>
  </w:num>
  <w:num w:numId="17">
    <w:abstractNumId w:val="13"/>
  </w:num>
  <w:num w:numId="18">
    <w:abstractNumId w:val="3"/>
  </w:num>
  <w:num w:numId="19">
    <w:abstractNumId w:val="21"/>
  </w:num>
  <w:num w:numId="20">
    <w:abstractNumId w:val="33"/>
  </w:num>
  <w:num w:numId="21">
    <w:abstractNumId w:val="24"/>
  </w:num>
  <w:num w:numId="22">
    <w:abstractNumId w:val="14"/>
  </w:num>
  <w:num w:numId="23">
    <w:abstractNumId w:val="10"/>
  </w:num>
  <w:num w:numId="24">
    <w:abstractNumId w:val="16"/>
  </w:num>
  <w:num w:numId="25">
    <w:abstractNumId w:val="18"/>
  </w:num>
  <w:num w:numId="26">
    <w:abstractNumId w:val="7"/>
  </w:num>
  <w:num w:numId="27">
    <w:abstractNumId w:val="23"/>
  </w:num>
  <w:num w:numId="28">
    <w:abstractNumId w:val="27"/>
  </w:num>
  <w:num w:numId="29">
    <w:abstractNumId w:val="31"/>
  </w:num>
  <w:num w:numId="30">
    <w:abstractNumId w:val="9"/>
  </w:num>
  <w:num w:numId="31">
    <w:abstractNumId w:val="12"/>
  </w:num>
  <w:num w:numId="32">
    <w:abstractNumId w:val="19"/>
  </w:num>
  <w:num w:numId="33">
    <w:abstractNumId w:val="28"/>
  </w:num>
  <w:num w:numId="34">
    <w:abstractNumId w:val="29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96851"/>
    <w:rsid w:val="000A0B53"/>
    <w:rsid w:val="000A1FA2"/>
    <w:rsid w:val="000A2559"/>
    <w:rsid w:val="000B147A"/>
    <w:rsid w:val="000B169C"/>
    <w:rsid w:val="000B592E"/>
    <w:rsid w:val="000C137B"/>
    <w:rsid w:val="000D5AA5"/>
    <w:rsid w:val="000D7D21"/>
    <w:rsid w:val="000F433B"/>
    <w:rsid w:val="00113197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C6476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2F30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00EB3"/>
    <w:rsid w:val="00510E3E"/>
    <w:rsid w:val="00520CEB"/>
    <w:rsid w:val="005266D8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50327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552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C7556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3B78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3970"/>
    <w:rsid w:val="00974570"/>
    <w:rsid w:val="00974CAD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31B6A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377B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E59AD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A10A0C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AED2C-113F-4D60-B4CF-353377F2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Diego Andres Rodriguez Ortega</cp:lastModifiedBy>
  <cp:revision>3</cp:revision>
  <cp:lastPrinted>2015-11-23T22:52:00Z</cp:lastPrinted>
  <dcterms:created xsi:type="dcterms:W3CDTF">2018-10-19T20:36:00Z</dcterms:created>
  <dcterms:modified xsi:type="dcterms:W3CDTF">2018-10-19T20:43:00Z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